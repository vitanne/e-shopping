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0A62DADE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>Practical Project – Iteration 1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63EFF510" w:rsidR="00E25782" w:rsidRPr="000547C0" w:rsidRDefault="00ED3BB1" w:rsidP="00E25782">
      <w:pPr>
        <w:pStyle w:val="aa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Practical Project - Iteration 1</w:t>
      </w:r>
    </w:p>
    <w:p w14:paraId="6AA03528" w14:textId="430DE8BD" w:rsidR="00B777C6" w:rsidRPr="0020000C" w:rsidRDefault="00F03EE3" w:rsidP="00E25782">
      <w:pPr>
        <w:pStyle w:val="aa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a5"/>
        <w:tblW w:w="5677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1603"/>
        <w:gridCol w:w="6"/>
      </w:tblGrid>
      <w:tr w:rsidR="005325F5" w:rsidRPr="000547C0" w14:paraId="4070332A" w14:textId="77777777" w:rsidTr="00F93FE4">
        <w:tc>
          <w:tcPr>
            <w:tcW w:w="11603" w:type="dxa"/>
          </w:tcPr>
          <w:p w14:paraId="3E76EEAB" w14:textId="656FDD8A" w:rsidR="00F93FE4" w:rsidRPr="005325F5" w:rsidRDefault="005325F5" w:rsidP="00F93FE4">
            <w:pPr>
              <w:pStyle w:val="aa"/>
              <w:ind w:leftChars="1700" w:left="10230" w:hangingChars="2500" w:hanging="7000"/>
              <w:rPr>
                <w:rFonts w:asciiTheme="minorHAnsi" w:eastAsia="黑体" w:hAnsiTheme="minorHAnsi" w:cstheme="minorHAnsi" w:hint="eastAsia"/>
                <w:iCs/>
                <w:kern w:val="32"/>
                <w:sz w:val="19"/>
                <w:szCs w:val="19"/>
                <w:lang w:eastAsia="zh-CN"/>
              </w:rPr>
            </w:pPr>
            <w:r>
              <w:rPr>
                <w:rFonts w:asciiTheme="minorHAnsi" w:eastAsia="黑体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:lang w:eastAsia="zh-CN"/>
              </w:rPr>
              <w:t xml:space="preserve">   </w:t>
            </w:r>
            <w:r>
              <w:rPr>
                <w:rFonts w:asciiTheme="minorHAnsi" w:eastAsia="黑体" w:hAnsiTheme="minorHAnsi" w:cstheme="minorHAnsi" w:hint="eastAsia"/>
                <w:b w:val="0"/>
                <w:bCs/>
                <w:iCs/>
                <w:color w:val="1F497D" w:themeColor="text2"/>
                <w:kern w:val="32"/>
                <w:sz w:val="28"/>
                <w:szCs w:val="32"/>
                <w:lang w:eastAsia="zh-CN"/>
              </w:rPr>
              <w:t xml:space="preserve"> </w:t>
            </w:r>
            <w:r>
              <w:rPr>
                <w:rFonts w:asciiTheme="minorHAnsi" w:eastAsia="黑体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:lang w:eastAsia="zh-CN"/>
              </w:rPr>
              <w:t xml:space="preserve">            </w:t>
            </w:r>
            <w:r w:rsidR="00F93FE4">
              <w:rPr>
                <w:rFonts w:asciiTheme="minorHAnsi" w:eastAsia="黑体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:lang w:eastAsia="zh-CN"/>
              </w:rPr>
              <w:t xml:space="preserve">                                     </w:t>
            </w:r>
            <w:r w:rsidR="00F93FE4" w:rsidRPr="005325F5"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>Dat</w:t>
            </w:r>
            <w:r w:rsidR="00F93FE4"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 xml:space="preserve">e               </w:t>
            </w:r>
            <w:r w:rsidR="00F93FE4"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 xml:space="preserve"> </w:t>
            </w:r>
            <w:r w:rsidR="00F93FE4"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 xml:space="preserve">  </w:t>
            </w:r>
            <w:r w:rsidR="00F93FE4" w:rsidRPr="005325F5"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>14thSeptember 2021</w:t>
            </w:r>
          </w:p>
          <w:p w14:paraId="73AEEC36" w14:textId="10F434C6" w:rsidR="00F93FE4" w:rsidRDefault="00F93FE4" w:rsidP="00F93FE4">
            <w:pPr>
              <w:pStyle w:val="aa"/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</w:pPr>
            <w:r>
              <w:rPr>
                <w:rFonts w:asciiTheme="minorHAnsi" w:eastAsia="黑体" w:hAnsiTheme="minorHAnsi" w:cstheme="minorHAnsi" w:hint="eastAsia"/>
                <w:iCs/>
                <w:color w:val="1F497D" w:themeColor="text2"/>
                <w:kern w:val="32"/>
                <w:sz w:val="28"/>
                <w:szCs w:val="32"/>
                <w:lang w:eastAsia="zh-CN"/>
              </w:rPr>
              <w:t xml:space="preserve"> </w:t>
            </w:r>
            <w:r>
              <w:rPr>
                <w:rFonts w:asciiTheme="minorHAnsi" w:eastAsia="黑体" w:hAnsiTheme="minorHAnsi" w:cstheme="minorHAnsi"/>
                <w:iCs/>
                <w:color w:val="1F497D" w:themeColor="text2"/>
                <w:kern w:val="32"/>
                <w:sz w:val="28"/>
                <w:szCs w:val="32"/>
                <w:lang w:eastAsia="zh-CN"/>
              </w:rPr>
              <w:t xml:space="preserve">                                                                                         </w:t>
            </w:r>
            <w:r>
              <w:rPr>
                <w:rFonts w:asciiTheme="minorHAnsi" w:eastAsia="黑体" w:hAnsiTheme="minorHAnsi" w:cstheme="minorHAnsi"/>
                <w:iCs/>
                <w:color w:val="1F497D" w:themeColor="text2"/>
                <w:kern w:val="32"/>
                <w:sz w:val="28"/>
                <w:szCs w:val="32"/>
                <w:lang w:eastAsia="zh-CN"/>
              </w:rPr>
              <w:t xml:space="preserve">   </w:t>
            </w:r>
            <w:r>
              <w:rPr>
                <w:rFonts w:asciiTheme="minorHAnsi" w:eastAsia="黑体" w:hAnsiTheme="minorHAnsi" w:cstheme="minorHAnsi"/>
                <w:iCs/>
                <w:color w:val="1F497D" w:themeColor="text2"/>
                <w:kern w:val="32"/>
                <w:sz w:val="28"/>
                <w:szCs w:val="32"/>
                <w:lang w:eastAsia="zh-CN"/>
              </w:rPr>
              <w:t xml:space="preserve"> </w:t>
            </w:r>
            <w:r w:rsidRPr="005325F5"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>T</w:t>
            </w:r>
            <w:r w:rsidRPr="005325F5">
              <w:rPr>
                <w:rFonts w:asciiTheme="minorHAnsi" w:eastAsia="黑体" w:hAnsiTheme="minorHAnsi" w:cstheme="minorHAnsi" w:hint="eastAsia"/>
                <w:iCs/>
                <w:kern w:val="32"/>
                <w:sz w:val="19"/>
                <w:szCs w:val="19"/>
                <w:lang w:eastAsia="zh-CN"/>
              </w:rPr>
              <w:t>ime</w:t>
            </w:r>
            <w:r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 xml:space="preserve">                 </w:t>
            </w:r>
            <w:r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 xml:space="preserve">                        </w:t>
            </w:r>
            <w:r w:rsidRPr="005325F5"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>3:00 PM</w:t>
            </w:r>
          </w:p>
          <w:p w14:paraId="18A8C882" w14:textId="0EA99B4A" w:rsidR="00F93FE4" w:rsidRPr="00F93FE4" w:rsidRDefault="00F93FE4" w:rsidP="00F93FE4">
            <w:pPr>
              <w:pStyle w:val="aa"/>
              <w:rPr>
                <w:rFonts w:asciiTheme="minorHAnsi" w:eastAsia="黑体" w:hAnsiTheme="minorHAnsi" w:cstheme="minorHAnsi" w:hint="eastAsia"/>
                <w:iCs/>
                <w:kern w:val="32"/>
                <w:sz w:val="19"/>
                <w:szCs w:val="19"/>
                <w:lang w:eastAsia="zh-CN"/>
              </w:rPr>
            </w:pPr>
            <w:r>
              <w:rPr>
                <w:rFonts w:asciiTheme="minorHAnsi" w:eastAsia="黑体" w:hAnsiTheme="minorHAnsi" w:cstheme="minorHAnsi" w:hint="eastAsia"/>
                <w:iCs/>
                <w:kern w:val="32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 xml:space="preserve">                                                                                                                                    </w:t>
            </w:r>
            <w:r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 xml:space="preserve">  </w:t>
            </w:r>
            <w:r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 xml:space="preserve"> </w:t>
            </w:r>
            <w:r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 xml:space="preserve">Location         </w:t>
            </w:r>
            <w:r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 xml:space="preserve">                          </w:t>
            </w:r>
            <w:r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>401</w:t>
            </w:r>
            <w:r>
              <w:rPr>
                <w:rFonts w:asciiTheme="minorHAnsi" w:eastAsia="黑体" w:hAnsiTheme="minorHAnsi" w:cstheme="minorHAnsi" w:hint="eastAsia"/>
                <w:iCs/>
                <w:kern w:val="32"/>
                <w:sz w:val="19"/>
                <w:szCs w:val="19"/>
                <w:lang w:eastAsia="zh-CN"/>
              </w:rPr>
              <w:t>-</w:t>
            </w:r>
            <w:r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>ZY</w:t>
            </w:r>
            <w:r>
              <w:rPr>
                <w:rFonts w:asciiTheme="minorHAnsi" w:eastAsia="黑体" w:hAnsiTheme="minorHAnsi" w:cstheme="minorHAnsi"/>
                <w:iCs/>
                <w:kern w:val="32"/>
                <w:sz w:val="19"/>
                <w:szCs w:val="19"/>
                <w:lang w:eastAsia="zh-CN"/>
              </w:rPr>
              <w:t>U</w:t>
            </w:r>
          </w:p>
          <w:p w14:paraId="00378866" w14:textId="372334F2" w:rsidR="005325F5" w:rsidRPr="00F93FE4" w:rsidRDefault="005325F5">
            <w:pPr>
              <w:pStyle w:val="aa"/>
              <w:rPr>
                <w:rFonts w:asciiTheme="minorHAnsi" w:eastAsia="黑体" w:hAnsiTheme="minorHAnsi" w:cstheme="minorHAnsi" w:hint="eastAsia"/>
                <w:iCs/>
                <w:color w:val="1F497D" w:themeColor="text2"/>
                <w:kern w:val="32"/>
                <w:sz w:val="28"/>
                <w:szCs w:val="32"/>
                <w:lang w:eastAsia="zh-CN"/>
              </w:rPr>
            </w:pPr>
            <w:r>
              <w:rPr>
                <w:rFonts w:asciiTheme="minorHAnsi" w:eastAsia="黑体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  <w:lang w:eastAsia="zh-CN"/>
              </w:rPr>
              <w:t xml:space="preserve">  </w:t>
            </w:r>
            <w:r w:rsidR="00F93FE4" w:rsidRPr="00F93FE4">
              <w:rPr>
                <w:rFonts w:asciiTheme="minorHAnsi" w:eastAsia="黑体" w:hAnsiTheme="minorHAnsi" w:cstheme="minorHAnsi"/>
                <w:iCs/>
                <w:color w:val="1F497D" w:themeColor="text2"/>
                <w:kern w:val="32"/>
                <w:sz w:val="28"/>
                <w:szCs w:val="32"/>
                <w:lang w:eastAsia="zh-CN"/>
              </w:rPr>
              <w:t>Notice of Meeting and Agenda</w:t>
            </w:r>
          </w:p>
        </w:tc>
        <w:tc>
          <w:tcPr>
            <w:tcW w:w="6" w:type="dxa"/>
            <w:vAlign w:val="bottom"/>
          </w:tcPr>
          <w:p w14:paraId="6D787011" w14:textId="77777777" w:rsidR="005325F5" w:rsidRDefault="005325F5">
            <w:pPr>
              <w:pStyle w:val="3"/>
              <w:rPr>
                <w:rFonts w:asciiTheme="minorHAnsi" w:hAnsiTheme="minorHAnsi" w:cstheme="minorHAnsi"/>
              </w:rPr>
            </w:pPr>
          </w:p>
        </w:tc>
      </w:tr>
    </w:tbl>
    <w:tbl>
      <w:tblPr>
        <w:tblStyle w:val="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661F725" w:rsidR="00B777C6" w:rsidRPr="005325F5" w:rsidRDefault="00B777C6" w:rsidP="00B777C6">
            <w:pPr>
              <w:jc w:val="center"/>
              <w:rPr>
                <w:rFonts w:eastAsia="黑体" w:cstheme="minorHAnsi" w:hint="eastAsia"/>
                <w:color w:val="1F497D" w:themeColor="text2"/>
                <w:lang w:eastAsia="zh-CN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1AE6CF59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Noor Alani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03486595" w:rsidR="002B2D13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Group </w:t>
            </w:r>
            <w:r w:rsidR="00F93FE4">
              <w:rPr>
                <w:rFonts w:cstheme="minorHAnsi"/>
              </w:rPr>
              <w:t>35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61363818" w:rsidR="002B2D13" w:rsidRPr="00F93FE4" w:rsidRDefault="00F93FE4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K</w:t>
            </w:r>
            <w:r>
              <w:rPr>
                <w:rFonts w:eastAsia="黑体" w:cstheme="minorHAnsi"/>
                <w:lang w:eastAsia="zh-CN"/>
              </w:rPr>
              <w:t>eying Mo</w:t>
            </w:r>
          </w:p>
        </w:tc>
        <w:tc>
          <w:tcPr>
            <w:tcW w:w="1779" w:type="dxa"/>
          </w:tcPr>
          <w:p w14:paraId="2727D4AE" w14:textId="77777777" w:rsidR="002B2D13" w:rsidRPr="000547C0" w:rsidRDefault="00A839DD" w:rsidP="00212D56">
            <w:pPr>
              <w:pStyle w:val="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31065F9A" w:rsidR="002B2D13" w:rsidRPr="000547C0" w:rsidRDefault="00F93FE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  </w:t>
            </w:r>
            <w:proofErr w:type="spellStart"/>
            <w:r>
              <w:rPr>
                <w:rFonts w:cstheme="minorHAnsi"/>
              </w:rPr>
              <w:t>Zhehan</w:t>
            </w:r>
            <w:proofErr w:type="spellEnd"/>
            <w:r>
              <w:rPr>
                <w:rFonts w:cstheme="minorHAnsi"/>
              </w:rPr>
              <w:t xml:space="preserve"> Wan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A839DD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705A5DD6" w:rsidR="00212D56" w:rsidRPr="00F93FE4" w:rsidRDefault="00F93FE4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K</w:t>
            </w:r>
            <w:r>
              <w:rPr>
                <w:rFonts w:eastAsia="黑体" w:cstheme="minorHAnsi"/>
                <w:lang w:eastAsia="zh-CN"/>
              </w:rPr>
              <w:t xml:space="preserve">eying Mo, </w:t>
            </w:r>
            <w:proofErr w:type="spellStart"/>
            <w:r>
              <w:rPr>
                <w:rFonts w:eastAsia="黑体" w:cstheme="minorHAnsi"/>
                <w:lang w:eastAsia="zh-CN"/>
              </w:rPr>
              <w:t>Zhehan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Wan, </w:t>
            </w:r>
            <w:proofErr w:type="spellStart"/>
            <w:r>
              <w:rPr>
                <w:rFonts w:eastAsia="黑体" w:cstheme="minorHAnsi"/>
                <w:lang w:eastAsia="zh-CN"/>
              </w:rPr>
              <w:t>Jingyi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Gu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330C0D29" w:rsidR="00212D56" w:rsidRPr="00F93FE4" w:rsidRDefault="00F93FE4" w:rsidP="00212D56">
            <w:pPr>
              <w:spacing w:before="60" w:after="60" w:line="276" w:lineRule="auto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N</w:t>
            </w:r>
            <w:r>
              <w:rPr>
                <w:rFonts w:eastAsia="黑体" w:cstheme="minorHAnsi"/>
                <w:lang w:eastAsia="zh-CN"/>
              </w:rPr>
              <w:t>one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A839DD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2456DBF7" w:rsidR="000547C0" w:rsidRPr="000547C0" w:rsidRDefault="00F93FE4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Stakeholder register</w:t>
            </w:r>
          </w:p>
          <w:p w14:paraId="797A4A8C" w14:textId="5FCC7B76" w:rsidR="000547C0" w:rsidRPr="00F93FE4" w:rsidRDefault="00F93FE4" w:rsidP="000547C0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P</w:t>
            </w:r>
            <w:r>
              <w:rPr>
                <w:rFonts w:eastAsia="黑体" w:cstheme="minorHAnsi"/>
                <w:lang w:eastAsia="zh-CN"/>
              </w:rPr>
              <w:t>erso</w:t>
            </w:r>
            <w:r w:rsidR="00787EFC">
              <w:rPr>
                <w:rFonts w:eastAsia="黑体" w:cstheme="minorHAnsi"/>
                <w:lang w:eastAsia="zh-CN"/>
              </w:rPr>
              <w:t xml:space="preserve">na and switch in </w:t>
            </w:r>
            <w:r w:rsidR="00787EFC">
              <w:rPr>
                <w:rFonts w:eastAsia="黑体" w:cstheme="minorHAnsi"/>
                <w:lang w:eastAsia="zh-CN"/>
              </w:rPr>
              <w:t>Markdown</w:t>
            </w:r>
          </w:p>
          <w:p w14:paraId="1C47C9BF" w14:textId="131E954A" w:rsidR="00787EFC" w:rsidRPr="00787EFC" w:rsidRDefault="00787EFC" w:rsidP="00787EFC">
            <w:pPr>
              <w:pStyle w:val="ac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Resource needs</w:t>
            </w:r>
          </w:p>
          <w:p w14:paraId="2EDE499F" w14:textId="4A7597A7" w:rsidR="00F93FE4" w:rsidRPr="00787EFC" w:rsidRDefault="00787EFC" w:rsidP="00787EFC">
            <w:pPr>
              <w:pStyle w:val="ac"/>
              <w:spacing w:before="60" w:after="60" w:line="276" w:lineRule="auto"/>
              <w:ind w:left="283"/>
              <w:rPr>
                <w:rFonts w:cstheme="minorHAnsi"/>
              </w:rPr>
            </w:pPr>
            <w:r w:rsidRPr="00787EFC">
              <w:rPr>
                <w:rFonts w:eastAsia="黑体" w:cstheme="minorHAnsi"/>
                <w:lang w:eastAsia="zh-CN"/>
              </w:rPr>
              <w:t xml:space="preserve"> 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17305EC" w:rsidR="002B2D13" w:rsidRPr="000547C0" w:rsidRDefault="00A56B0F">
            <w:pPr>
              <w:rPr>
                <w:rFonts w:cstheme="minorHAnsi"/>
              </w:rPr>
            </w:pPr>
            <w:r w:rsidRPr="00A56B0F">
              <w:rPr>
                <w:rFonts w:cstheme="minorHAnsi"/>
              </w:rPr>
              <w:t>Stakeholder register</w:t>
            </w:r>
          </w:p>
        </w:tc>
        <w:tc>
          <w:tcPr>
            <w:tcW w:w="1324" w:type="dxa"/>
          </w:tcPr>
          <w:p w14:paraId="0938B73C" w14:textId="77777777" w:rsidR="002B2D13" w:rsidRPr="000547C0" w:rsidRDefault="00A839DD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494624F" w:rsidR="002B2D13" w:rsidRPr="000547C0" w:rsidRDefault="00A56B0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Jingyi</w:t>
            </w:r>
            <w:proofErr w:type="spellEnd"/>
            <w:r>
              <w:rPr>
                <w:rFonts w:cstheme="minorHAnsi"/>
              </w:rPr>
              <w:t xml:space="preserve"> Gu</w:t>
            </w:r>
          </w:p>
        </w:tc>
      </w:tr>
    </w:tbl>
    <w:p w14:paraId="674793E3" w14:textId="77777777" w:rsidR="002B2D13" w:rsidRPr="000547C0" w:rsidRDefault="00A839DD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33D98472" w:rsidR="002B2D13" w:rsidRPr="000547C0" w:rsidRDefault="00A31225" w:rsidP="00787EFC">
      <w:pPr>
        <w:rPr>
          <w:rFonts w:cstheme="minorHAnsi"/>
        </w:rPr>
      </w:pPr>
      <w:r>
        <w:rPr>
          <w:rFonts w:cstheme="minorHAnsi"/>
        </w:rPr>
        <w:t xml:space="preserve">Analyze </w:t>
      </w:r>
      <w:r w:rsidR="00A56B0F">
        <w:rPr>
          <w:rFonts w:cstheme="minorHAnsi"/>
        </w:rPr>
        <w:t>main stakeholders</w:t>
      </w:r>
      <w:r>
        <w:rPr>
          <w:rFonts w:cstheme="minorHAnsi"/>
        </w:rPr>
        <w:t>’ s</w:t>
      </w:r>
      <w:r w:rsidR="00A56B0F">
        <w:rPr>
          <w:rFonts w:cstheme="minorHAnsi"/>
        </w:rPr>
        <w:t xml:space="preserve"> projects, roles, and </w:t>
      </w:r>
      <w:r>
        <w:rPr>
          <w:rFonts w:cstheme="minorHAnsi"/>
        </w:rPr>
        <w:t>requirements</w:t>
      </w:r>
      <w:r w:rsidR="00A56B0F">
        <w:rPr>
          <w:rFonts w:cstheme="minorHAnsi"/>
        </w:rPr>
        <w:t>.</w:t>
      </w:r>
    </w:p>
    <w:p w14:paraId="109ADBA9" w14:textId="77777777" w:rsidR="002B2D13" w:rsidRPr="000547C0" w:rsidRDefault="00A839DD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1962A8C6" w:rsidR="002B2D13" w:rsidRPr="000547C0" w:rsidRDefault="00A56B0F">
      <w:pPr>
        <w:rPr>
          <w:rFonts w:cstheme="minorHAnsi"/>
        </w:rPr>
      </w:pPr>
      <w:r>
        <w:rPr>
          <w:rFonts w:cstheme="minorHAnsi"/>
        </w:rPr>
        <w:t>There are 3 main people involved in the project.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A839DD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A839DD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A839DD" w:rsidP="00D60069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2BBC509F" w:rsidR="002B2D13" w:rsidRPr="000547C0" w:rsidRDefault="00A56B0F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Record stakeholders’ names</w:t>
            </w:r>
          </w:p>
        </w:tc>
        <w:tc>
          <w:tcPr>
            <w:tcW w:w="3060" w:type="dxa"/>
          </w:tcPr>
          <w:p w14:paraId="06BF676B" w14:textId="31FCF189" w:rsidR="002B2D13" w:rsidRPr="00A56B0F" w:rsidRDefault="00A56B0F" w:rsidP="00D60069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K</w:t>
            </w:r>
            <w:r>
              <w:rPr>
                <w:rFonts w:eastAsia="黑体" w:cstheme="minorHAnsi"/>
                <w:lang w:eastAsia="zh-CN"/>
              </w:rPr>
              <w:t>eying Mo</w:t>
            </w:r>
          </w:p>
        </w:tc>
        <w:tc>
          <w:tcPr>
            <w:tcW w:w="1854" w:type="dxa"/>
          </w:tcPr>
          <w:p w14:paraId="77EF2373" w14:textId="0911CD39" w:rsidR="00A31225" w:rsidRPr="00A31225" w:rsidRDefault="00A31225" w:rsidP="00D60069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1</w:t>
            </w:r>
            <w:r>
              <w:rPr>
                <w:rFonts w:eastAsia="黑体" w:cstheme="minorHAnsi"/>
                <w:lang w:eastAsia="zh-CN"/>
              </w:rPr>
              <w:t>6</w:t>
            </w:r>
            <w:r w:rsidRPr="00A31225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Sep 2021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152B93FB" w:rsidR="002B2D13" w:rsidRPr="000547C0" w:rsidRDefault="00A56B0F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Include their role</w:t>
            </w:r>
          </w:p>
        </w:tc>
        <w:tc>
          <w:tcPr>
            <w:tcW w:w="3060" w:type="dxa"/>
          </w:tcPr>
          <w:p w14:paraId="7376FD88" w14:textId="351C8F82" w:rsidR="002B2D13" w:rsidRPr="00A56B0F" w:rsidRDefault="00A56B0F" w:rsidP="00D60069">
            <w:pPr>
              <w:spacing w:after="80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hehan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Wan</w:t>
            </w:r>
          </w:p>
        </w:tc>
        <w:tc>
          <w:tcPr>
            <w:tcW w:w="1854" w:type="dxa"/>
          </w:tcPr>
          <w:p w14:paraId="36E951F4" w14:textId="2034B510" w:rsidR="002B2D13" w:rsidRPr="000547C0" w:rsidRDefault="00A31225" w:rsidP="00D60069">
            <w:pPr>
              <w:spacing w:after="80"/>
              <w:rPr>
                <w:rFonts w:cstheme="minorHAnsi"/>
              </w:rPr>
            </w:pPr>
            <w:r w:rsidRPr="00A31225">
              <w:rPr>
                <w:rFonts w:cstheme="minorHAnsi"/>
              </w:rPr>
              <w:t>16th Sep 2021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20DA2632" w:rsidR="002B2D13" w:rsidRPr="000547C0" w:rsidRDefault="00A56B0F" w:rsidP="00D60069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 xml:space="preserve">Include their </w:t>
            </w:r>
            <w:r w:rsidR="00A31225">
              <w:rPr>
                <w:rFonts w:cstheme="minorHAnsi"/>
              </w:rPr>
              <w:t>requirements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5E783E43" w:rsidR="002B2D13" w:rsidRPr="000547C0" w:rsidRDefault="00A56B0F" w:rsidP="00D60069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Jingyi</w:t>
            </w:r>
            <w:proofErr w:type="spellEnd"/>
            <w:r>
              <w:rPr>
                <w:rFonts w:cstheme="minorHAnsi"/>
              </w:rPr>
              <w:t xml:space="preserve"> Gu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11AC4521" w:rsidR="002B2D13" w:rsidRPr="000547C0" w:rsidRDefault="00A31225" w:rsidP="00D60069">
            <w:pPr>
              <w:spacing w:after="80"/>
              <w:rPr>
                <w:rFonts w:cstheme="minorHAnsi"/>
              </w:rPr>
            </w:pPr>
            <w:r w:rsidRPr="00A31225">
              <w:rPr>
                <w:rFonts w:cstheme="minorHAnsi"/>
              </w:rPr>
              <w:t>16th Sep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Agenda Item 2:</w:t>
            </w:r>
          </w:p>
        </w:tc>
        <w:tc>
          <w:tcPr>
            <w:tcW w:w="4970" w:type="dxa"/>
          </w:tcPr>
          <w:p w14:paraId="5A2E62D2" w14:textId="15B1B49E" w:rsidR="00D62E01" w:rsidRPr="000547C0" w:rsidRDefault="00A31225" w:rsidP="006344A8">
            <w:pPr>
              <w:rPr>
                <w:rFonts w:cstheme="minorHAnsi"/>
              </w:rPr>
            </w:pPr>
            <w:r w:rsidRPr="00A31225">
              <w:rPr>
                <w:rFonts w:cstheme="minorHAnsi"/>
              </w:rPr>
              <w:t>Persona and switch in Markdown</w:t>
            </w:r>
          </w:p>
        </w:tc>
        <w:tc>
          <w:tcPr>
            <w:tcW w:w="1324" w:type="dxa"/>
          </w:tcPr>
          <w:p w14:paraId="4091F5A5" w14:textId="77777777" w:rsidR="00D62E01" w:rsidRPr="000547C0" w:rsidRDefault="00A839DD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723F076F" w:rsidR="00D62E01" w:rsidRPr="000547C0" w:rsidRDefault="00A31225" w:rsidP="006344A8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Wanzhe</w:t>
            </w:r>
            <w:proofErr w:type="spellEnd"/>
            <w:r>
              <w:rPr>
                <w:rFonts w:cstheme="minorHAnsi"/>
              </w:rPr>
              <w:t xml:space="preserve"> Han</w:t>
            </w:r>
          </w:p>
        </w:tc>
      </w:tr>
    </w:tbl>
    <w:p w14:paraId="678F69FE" w14:textId="77777777" w:rsidR="00D62E01" w:rsidRPr="000547C0" w:rsidRDefault="00A839DD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44A008BA" w:rsidR="00D62E01" w:rsidRPr="000547C0" w:rsidRDefault="00A31225" w:rsidP="00D62E01">
      <w:pPr>
        <w:rPr>
          <w:rFonts w:cstheme="minorHAnsi"/>
        </w:rPr>
      </w:pPr>
      <w:r>
        <w:rPr>
          <w:rFonts w:cstheme="minorHAnsi"/>
        </w:rPr>
        <w:t>How we</w:t>
      </w:r>
      <w:r w:rsidR="00403790">
        <w:rPr>
          <w:rFonts w:cstheme="minorHAnsi"/>
        </w:rPr>
        <w:t xml:space="preserve"> understand users with persona and review the Markdown.</w:t>
      </w:r>
      <w:r>
        <w:rPr>
          <w:rFonts w:cstheme="minorHAnsi"/>
        </w:rPr>
        <w:t xml:space="preserve"> </w:t>
      </w:r>
    </w:p>
    <w:p w14:paraId="1804FCAD" w14:textId="77777777" w:rsidR="00D62E01" w:rsidRPr="000547C0" w:rsidRDefault="00A839DD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0686A22D" w:rsidR="00D62E01" w:rsidRPr="000547C0" w:rsidRDefault="00403790" w:rsidP="00D62E01">
      <w:pPr>
        <w:rPr>
          <w:rFonts w:cstheme="minorHAnsi"/>
        </w:rPr>
      </w:pPr>
      <w:r>
        <w:rPr>
          <w:rFonts w:cstheme="minorHAnsi"/>
        </w:rPr>
        <w:t>Draw 3 persons.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2770"/>
        <w:gridCol w:w="2144"/>
      </w:tblGrid>
      <w:tr w:rsidR="00D60069" w:rsidRPr="000547C0" w14:paraId="18B19F28" w14:textId="77777777" w:rsidTr="00403790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A839DD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2770" w:type="dxa"/>
            <w:vAlign w:val="bottom"/>
          </w:tcPr>
          <w:p w14:paraId="559B1D80" w14:textId="77777777" w:rsidR="00D60069" w:rsidRPr="000547C0" w:rsidRDefault="00A839DD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2144" w:type="dxa"/>
            <w:vAlign w:val="bottom"/>
          </w:tcPr>
          <w:p w14:paraId="3AC7A92B" w14:textId="77777777" w:rsidR="00D60069" w:rsidRPr="000547C0" w:rsidRDefault="00A839DD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403790">
        <w:tc>
          <w:tcPr>
            <w:tcW w:w="5310" w:type="dxa"/>
          </w:tcPr>
          <w:p w14:paraId="71336E69" w14:textId="7476F1CA" w:rsidR="00D60069" w:rsidRPr="000547C0" w:rsidRDefault="00403790" w:rsidP="00284200">
            <w:pPr>
              <w:pStyle w:val="a"/>
              <w:spacing w:after="80"/>
              <w:rPr>
                <w:rFonts w:cstheme="minorHAnsi"/>
              </w:rPr>
            </w:pPr>
            <w:r w:rsidRPr="00403790">
              <w:rPr>
                <w:rFonts w:cstheme="minorHAnsi"/>
              </w:rPr>
              <w:t>Persona development</w:t>
            </w:r>
          </w:p>
        </w:tc>
        <w:tc>
          <w:tcPr>
            <w:tcW w:w="2770" w:type="dxa"/>
          </w:tcPr>
          <w:p w14:paraId="5D1FAAC7" w14:textId="05FB5932" w:rsidR="00D60069" w:rsidRPr="000547C0" w:rsidRDefault="0040379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Keying Mo</w:t>
            </w:r>
          </w:p>
        </w:tc>
        <w:tc>
          <w:tcPr>
            <w:tcW w:w="2144" w:type="dxa"/>
          </w:tcPr>
          <w:p w14:paraId="22E77F38" w14:textId="535DE8E1" w:rsidR="00D60069" w:rsidRPr="000547C0" w:rsidRDefault="005D3F9F" w:rsidP="00284200">
            <w:pPr>
              <w:spacing w:after="80"/>
              <w:rPr>
                <w:rFonts w:cstheme="minorHAnsi"/>
              </w:rPr>
            </w:pPr>
            <w:r w:rsidRPr="005D3F9F">
              <w:rPr>
                <w:rFonts w:cstheme="minorHAnsi"/>
              </w:rPr>
              <w:t>26th Sep 2021</w:t>
            </w:r>
          </w:p>
        </w:tc>
      </w:tr>
      <w:tr w:rsidR="00D60069" w:rsidRPr="000547C0" w14:paraId="1AAD7927" w14:textId="77777777" w:rsidTr="00403790">
        <w:tc>
          <w:tcPr>
            <w:tcW w:w="5310" w:type="dxa"/>
          </w:tcPr>
          <w:p w14:paraId="25ED6EA4" w14:textId="22410D03" w:rsidR="00D60069" w:rsidRPr="000547C0" w:rsidRDefault="00403790" w:rsidP="00284200">
            <w:pPr>
              <w:pStyle w:val="a"/>
              <w:spacing w:after="80"/>
              <w:rPr>
                <w:rFonts w:cstheme="minorHAnsi"/>
              </w:rPr>
            </w:pPr>
            <w:r w:rsidRPr="00403790">
              <w:rPr>
                <w:rFonts w:cstheme="minorHAnsi"/>
              </w:rPr>
              <w:t>Persona testing and review</w:t>
            </w:r>
          </w:p>
        </w:tc>
        <w:tc>
          <w:tcPr>
            <w:tcW w:w="2770" w:type="dxa"/>
          </w:tcPr>
          <w:p w14:paraId="20BA607F" w14:textId="6E4A2020" w:rsidR="00D60069" w:rsidRPr="000547C0" w:rsidRDefault="00403790" w:rsidP="00284200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Zhehan</w:t>
            </w:r>
            <w:proofErr w:type="spellEnd"/>
            <w:r>
              <w:rPr>
                <w:rFonts w:cstheme="minorHAnsi"/>
              </w:rPr>
              <w:t xml:space="preserve"> Wan</w:t>
            </w:r>
          </w:p>
        </w:tc>
        <w:tc>
          <w:tcPr>
            <w:tcW w:w="2144" w:type="dxa"/>
          </w:tcPr>
          <w:p w14:paraId="2914B697" w14:textId="3CB9AA84" w:rsidR="00D60069" w:rsidRPr="000547C0" w:rsidRDefault="00403790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26</w:t>
            </w:r>
            <w:r w:rsidRPr="00403790">
              <w:rPr>
                <w:rFonts w:cstheme="minorHAnsi"/>
                <w:vertAlign w:val="superscript"/>
              </w:rPr>
              <w:t>th</w:t>
            </w:r>
            <w:r>
              <w:rPr>
                <w:rFonts w:cstheme="minorHAnsi"/>
              </w:rPr>
              <w:t xml:space="preserve"> Sep 2021</w:t>
            </w:r>
          </w:p>
        </w:tc>
      </w:tr>
      <w:tr w:rsidR="00D60069" w:rsidRPr="000547C0" w14:paraId="793B67BE" w14:textId="77777777" w:rsidTr="00403790">
        <w:tc>
          <w:tcPr>
            <w:tcW w:w="5310" w:type="dxa"/>
            <w:tcMar>
              <w:bottom w:w="288" w:type="dxa"/>
            </w:tcMar>
          </w:tcPr>
          <w:p w14:paraId="0C0D8CC9" w14:textId="3DC4B9C2" w:rsidR="00D60069" w:rsidRPr="000547C0" w:rsidRDefault="00403790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Switch the information in Markdown</w:t>
            </w:r>
          </w:p>
        </w:tc>
        <w:tc>
          <w:tcPr>
            <w:tcW w:w="2770" w:type="dxa"/>
            <w:tcMar>
              <w:bottom w:w="288" w:type="dxa"/>
            </w:tcMar>
          </w:tcPr>
          <w:p w14:paraId="7EDEB6A9" w14:textId="0108EF05" w:rsidR="00D60069" w:rsidRPr="000547C0" w:rsidRDefault="00403790" w:rsidP="00284200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Jingyi</w:t>
            </w:r>
            <w:proofErr w:type="spellEnd"/>
            <w:r>
              <w:rPr>
                <w:rFonts w:cstheme="minorHAnsi"/>
              </w:rPr>
              <w:t xml:space="preserve"> Gu</w:t>
            </w:r>
          </w:p>
        </w:tc>
        <w:tc>
          <w:tcPr>
            <w:tcW w:w="2144" w:type="dxa"/>
            <w:tcMar>
              <w:bottom w:w="288" w:type="dxa"/>
            </w:tcMar>
          </w:tcPr>
          <w:p w14:paraId="411261B6" w14:textId="6C2F7DC3" w:rsidR="00D60069" w:rsidRPr="000547C0" w:rsidRDefault="005D3F9F" w:rsidP="00284200">
            <w:pPr>
              <w:spacing w:after="80"/>
              <w:rPr>
                <w:rFonts w:cstheme="minorHAnsi"/>
              </w:rPr>
            </w:pPr>
            <w:r w:rsidRPr="005D3F9F">
              <w:rPr>
                <w:rFonts w:cstheme="minorHAnsi"/>
              </w:rPr>
              <w:t>26th Sep 2021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37F9CA5" w14:textId="77777777" w:rsidTr="006344A8">
        <w:tc>
          <w:tcPr>
            <w:tcW w:w="1620" w:type="dxa"/>
          </w:tcPr>
          <w:p w14:paraId="7707E20D" w14:textId="4F6F6A1E" w:rsidR="00D62E01" w:rsidRPr="000547C0" w:rsidRDefault="001C4533" w:rsidP="006344A8">
            <w:pPr>
              <w:pStyle w:val="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3:</w:t>
            </w:r>
          </w:p>
        </w:tc>
        <w:tc>
          <w:tcPr>
            <w:tcW w:w="4970" w:type="dxa"/>
          </w:tcPr>
          <w:p w14:paraId="0477FAA5" w14:textId="62E27860" w:rsidR="00D62E01" w:rsidRPr="000547C0" w:rsidRDefault="005D3F9F" w:rsidP="006344A8">
            <w:pPr>
              <w:rPr>
                <w:rFonts w:cstheme="minorHAnsi"/>
              </w:rPr>
            </w:pPr>
            <w:r w:rsidRPr="005D3F9F">
              <w:rPr>
                <w:rFonts w:cstheme="minorHAnsi"/>
              </w:rPr>
              <w:t>Resource needs</w:t>
            </w:r>
          </w:p>
        </w:tc>
        <w:tc>
          <w:tcPr>
            <w:tcW w:w="1324" w:type="dxa"/>
          </w:tcPr>
          <w:p w14:paraId="09D75167" w14:textId="77777777" w:rsidR="00D62E01" w:rsidRPr="000547C0" w:rsidRDefault="00A839DD" w:rsidP="006344A8">
            <w:pPr>
              <w:pStyle w:val="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65931208"/>
                <w:placeholder>
                  <w:docPart w:val="B6D234FE28B445DAA3C6EFECE087D8B9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245A9E82" w14:textId="7F79BBAE" w:rsidR="00D62E01" w:rsidRPr="000547C0" w:rsidRDefault="005D3F9F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Keying Mo</w:t>
            </w:r>
          </w:p>
        </w:tc>
      </w:tr>
    </w:tbl>
    <w:p w14:paraId="11A9415B" w14:textId="77777777" w:rsidR="00D62E01" w:rsidRPr="000547C0" w:rsidRDefault="00A839DD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98801915"/>
          <w:placeholder>
            <w:docPart w:val="88E2139510F74C30AACECAF3F25D4FF8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253D0A9D" w14:textId="368C2930" w:rsidR="00D62E01" w:rsidRPr="000547C0" w:rsidRDefault="005D3F9F" w:rsidP="00D62E01">
      <w:pPr>
        <w:rPr>
          <w:rFonts w:cstheme="minorHAnsi"/>
        </w:rPr>
      </w:pPr>
      <w:r w:rsidRPr="005D3F9F">
        <w:rPr>
          <w:rFonts w:cstheme="minorHAnsi"/>
        </w:rPr>
        <w:t>Apply management skills to manage plans, resources, and schedules</w:t>
      </w:r>
      <w:r>
        <w:rPr>
          <w:rFonts w:cstheme="minorHAnsi"/>
        </w:rPr>
        <w:t xml:space="preserve">, and how to fill the </w:t>
      </w:r>
      <w:proofErr w:type="spellStart"/>
      <w:r>
        <w:rPr>
          <w:rFonts w:cstheme="minorHAnsi"/>
        </w:rPr>
        <w:t>imformation</w:t>
      </w:r>
      <w:proofErr w:type="spellEnd"/>
      <w:r w:rsidRPr="005D3F9F">
        <w:rPr>
          <w:rFonts w:cstheme="minorHAnsi"/>
        </w:rPr>
        <w:t>.</w:t>
      </w:r>
    </w:p>
    <w:p w14:paraId="31CCF89C" w14:textId="77777777" w:rsidR="00D62E01" w:rsidRPr="000547C0" w:rsidRDefault="00A839DD" w:rsidP="00D62E01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1388485399"/>
          <w:placeholder>
            <w:docPart w:val="141A0C9745484EBEA960F75D7B55760F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F6A4EC4" w14:textId="47E653BF" w:rsidR="00D62E01" w:rsidRPr="000547C0" w:rsidRDefault="005D3F9F" w:rsidP="00D62E01">
      <w:pPr>
        <w:rPr>
          <w:rFonts w:cstheme="minorHAnsi"/>
        </w:rPr>
      </w:pPr>
      <w:r>
        <w:rPr>
          <w:rFonts w:cstheme="minorHAnsi"/>
        </w:rPr>
        <w:t>F</w:t>
      </w:r>
      <w:r w:rsidRPr="005D3F9F">
        <w:rPr>
          <w:rFonts w:cstheme="minorHAnsi"/>
        </w:rPr>
        <w:t>our main phases: planning, design and develop, closure</w:t>
      </w: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BCA5033" w14:textId="77777777" w:rsidTr="001E0877">
        <w:trPr>
          <w:tblHeader/>
        </w:trPr>
        <w:tc>
          <w:tcPr>
            <w:tcW w:w="5310" w:type="dxa"/>
            <w:vAlign w:val="bottom"/>
          </w:tcPr>
          <w:p w14:paraId="4C5C83BA" w14:textId="77777777" w:rsidR="00D60069" w:rsidRPr="000547C0" w:rsidRDefault="00A839DD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74389350"/>
                <w:placeholder>
                  <w:docPart w:val="A82DC51831904288A11B8FC94B4602E5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4365E33" w14:textId="77777777" w:rsidR="00D60069" w:rsidRPr="000547C0" w:rsidRDefault="00A839DD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996212571"/>
                <w:placeholder>
                  <w:docPart w:val="4AF9547855344CFAB2BD5E243F5CE1ED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4C88606" w14:textId="77777777" w:rsidR="00D60069" w:rsidRPr="000547C0" w:rsidRDefault="00A839DD" w:rsidP="00284200">
            <w:pPr>
              <w:pStyle w:val="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29936015"/>
                <w:placeholder>
                  <w:docPart w:val="2C63680D237D42529DC89F4948355EE4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FED4EEC" w14:textId="77777777" w:rsidTr="00284200">
        <w:tc>
          <w:tcPr>
            <w:tcW w:w="5310" w:type="dxa"/>
          </w:tcPr>
          <w:p w14:paraId="3B737AF6" w14:textId="105CAF04" w:rsidR="00D60069" w:rsidRPr="000547C0" w:rsidRDefault="005D3F9F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 w:hint="eastAsia"/>
                <w:lang w:eastAsia="zh-CN"/>
              </w:rPr>
              <w:t>P</w:t>
            </w:r>
            <w:r>
              <w:rPr>
                <w:rFonts w:eastAsia="黑体" w:cstheme="minorHAnsi"/>
                <w:lang w:eastAsia="zh-CN"/>
              </w:rPr>
              <w:t>lanning</w:t>
            </w:r>
          </w:p>
        </w:tc>
        <w:tc>
          <w:tcPr>
            <w:tcW w:w="3060" w:type="dxa"/>
          </w:tcPr>
          <w:p w14:paraId="5840FF51" w14:textId="3A316207" w:rsidR="00D60069" w:rsidRPr="000547C0" w:rsidRDefault="00A0264C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Keying Mo</w:t>
            </w:r>
          </w:p>
        </w:tc>
        <w:tc>
          <w:tcPr>
            <w:tcW w:w="1854" w:type="dxa"/>
          </w:tcPr>
          <w:p w14:paraId="508F98FF" w14:textId="3EC415E9" w:rsidR="00D60069" w:rsidRPr="00A0264C" w:rsidRDefault="00A0264C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3</w:t>
            </w:r>
            <w:r>
              <w:rPr>
                <w:rFonts w:eastAsia="黑体" w:cstheme="minorHAnsi"/>
                <w:lang w:eastAsia="zh-CN"/>
              </w:rPr>
              <w:t>0</w:t>
            </w:r>
            <w:r w:rsidRPr="00A0264C">
              <w:rPr>
                <w:rFonts w:eastAsia="黑体" w:cstheme="minorHAnsi"/>
                <w:vertAlign w:val="superscript"/>
                <w:lang w:eastAsia="zh-CN"/>
              </w:rPr>
              <w:t>th</w:t>
            </w:r>
            <w:r>
              <w:rPr>
                <w:rFonts w:eastAsia="黑体" w:cstheme="minorHAnsi"/>
                <w:lang w:eastAsia="zh-CN"/>
              </w:rPr>
              <w:t xml:space="preserve"> Sep 2021</w:t>
            </w:r>
          </w:p>
        </w:tc>
      </w:tr>
      <w:tr w:rsidR="00D60069" w:rsidRPr="000547C0" w14:paraId="2F7DEA09" w14:textId="77777777" w:rsidTr="00284200">
        <w:tc>
          <w:tcPr>
            <w:tcW w:w="5310" w:type="dxa"/>
          </w:tcPr>
          <w:p w14:paraId="3DF976DF" w14:textId="74060B27" w:rsidR="00D60069" w:rsidRPr="000547C0" w:rsidRDefault="005D3F9F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Design and develop</w:t>
            </w:r>
          </w:p>
        </w:tc>
        <w:tc>
          <w:tcPr>
            <w:tcW w:w="3060" w:type="dxa"/>
          </w:tcPr>
          <w:p w14:paraId="26521943" w14:textId="09783B18" w:rsidR="00D60069" w:rsidRPr="00A0264C" w:rsidRDefault="00A0264C" w:rsidP="00284200">
            <w:pPr>
              <w:spacing w:after="80"/>
              <w:rPr>
                <w:rFonts w:eastAsia="黑体" w:cstheme="minorHAnsi" w:hint="eastAsia"/>
                <w:lang w:eastAsia="zh-CN"/>
              </w:rPr>
            </w:pPr>
            <w:proofErr w:type="spellStart"/>
            <w:r>
              <w:rPr>
                <w:rFonts w:eastAsia="黑体" w:cstheme="minorHAnsi" w:hint="eastAsia"/>
                <w:lang w:eastAsia="zh-CN"/>
              </w:rPr>
              <w:t>Z</w:t>
            </w:r>
            <w:r>
              <w:rPr>
                <w:rFonts w:eastAsia="黑体" w:cstheme="minorHAnsi"/>
                <w:lang w:eastAsia="zh-CN"/>
              </w:rPr>
              <w:t>hehan</w:t>
            </w:r>
            <w:proofErr w:type="spellEnd"/>
            <w:r>
              <w:rPr>
                <w:rFonts w:eastAsia="黑体" w:cstheme="minorHAnsi"/>
                <w:lang w:eastAsia="zh-CN"/>
              </w:rPr>
              <w:t xml:space="preserve"> Wan</w:t>
            </w:r>
          </w:p>
        </w:tc>
        <w:tc>
          <w:tcPr>
            <w:tcW w:w="1854" w:type="dxa"/>
          </w:tcPr>
          <w:p w14:paraId="369FE76C" w14:textId="2C965392" w:rsidR="00D60069" w:rsidRPr="000547C0" w:rsidRDefault="00A0264C" w:rsidP="00284200">
            <w:pPr>
              <w:spacing w:after="80"/>
              <w:rPr>
                <w:rFonts w:cstheme="minorHAnsi"/>
              </w:rPr>
            </w:pPr>
            <w:r w:rsidRPr="00A0264C">
              <w:rPr>
                <w:rFonts w:cstheme="minorHAnsi"/>
              </w:rPr>
              <w:t>30th Sep 2021</w:t>
            </w:r>
          </w:p>
        </w:tc>
      </w:tr>
      <w:tr w:rsidR="00D60069" w:rsidRPr="000547C0" w14:paraId="6F0B7BC3" w14:textId="77777777" w:rsidTr="00284200">
        <w:tc>
          <w:tcPr>
            <w:tcW w:w="5310" w:type="dxa"/>
            <w:tcMar>
              <w:bottom w:w="288" w:type="dxa"/>
            </w:tcMar>
          </w:tcPr>
          <w:p w14:paraId="0C881FE8" w14:textId="0028D843" w:rsidR="00D60069" w:rsidRPr="000547C0" w:rsidRDefault="005D3F9F" w:rsidP="00284200">
            <w:pPr>
              <w:pStyle w:val="a"/>
              <w:spacing w:after="80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Testing and closure</w:t>
            </w:r>
          </w:p>
        </w:tc>
        <w:tc>
          <w:tcPr>
            <w:tcW w:w="3060" w:type="dxa"/>
            <w:tcMar>
              <w:bottom w:w="288" w:type="dxa"/>
            </w:tcMar>
          </w:tcPr>
          <w:p w14:paraId="5D3CC971" w14:textId="45FAF434" w:rsidR="00D60069" w:rsidRPr="000547C0" w:rsidRDefault="00A0264C" w:rsidP="00284200">
            <w:pPr>
              <w:spacing w:after="80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Jingyi</w:t>
            </w:r>
            <w:proofErr w:type="spellEnd"/>
            <w:r>
              <w:rPr>
                <w:rFonts w:cstheme="minorHAnsi"/>
              </w:rPr>
              <w:t xml:space="preserve"> Gu</w:t>
            </w:r>
          </w:p>
        </w:tc>
        <w:tc>
          <w:tcPr>
            <w:tcW w:w="1854" w:type="dxa"/>
            <w:tcMar>
              <w:bottom w:w="288" w:type="dxa"/>
            </w:tcMar>
          </w:tcPr>
          <w:p w14:paraId="0008DCCE" w14:textId="193AD957" w:rsidR="00D60069" w:rsidRPr="000547C0" w:rsidRDefault="00A0264C" w:rsidP="00284200">
            <w:pPr>
              <w:spacing w:after="80"/>
              <w:rPr>
                <w:rFonts w:cstheme="minorHAnsi"/>
              </w:rPr>
            </w:pPr>
            <w:r w:rsidRPr="00A0264C">
              <w:rPr>
                <w:rFonts w:cstheme="minorHAnsi"/>
              </w:rPr>
              <w:t>30th Sep 2021</w:t>
            </w:r>
          </w:p>
        </w:tc>
      </w:tr>
    </w:tbl>
    <w:p w14:paraId="2697D922" w14:textId="77777777" w:rsidR="002B2D13" w:rsidRPr="000547C0" w:rsidRDefault="00A839DD" w:rsidP="00E25782">
      <w:pPr>
        <w:pStyle w:val="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A839DD">
      <w:pPr>
        <w:pStyle w:val="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6219728D" w:rsidR="002B2D13" w:rsidRPr="000547C0" w:rsidRDefault="00A0264C">
      <w:pPr>
        <w:rPr>
          <w:rFonts w:cstheme="minorHAnsi"/>
        </w:rPr>
      </w:pPr>
      <w:proofErr w:type="spellStart"/>
      <w:r>
        <w:rPr>
          <w:rFonts w:cstheme="minorHAnsi"/>
        </w:rPr>
        <w:t>StackEdit</w:t>
      </w:r>
      <w:proofErr w:type="spellEnd"/>
      <w:r>
        <w:rPr>
          <w:rFonts w:cstheme="minorHAnsi"/>
        </w:rPr>
        <w:t>, MS word,SM.MS</w:t>
      </w:r>
    </w:p>
    <w:p w14:paraId="3CD0098F" w14:textId="61EBDF0E" w:rsidR="00212D56" w:rsidRPr="000547C0" w:rsidRDefault="00212D56" w:rsidP="00212D56">
      <w:pPr>
        <w:pStyle w:val="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5EFBCA37" w:rsidR="00212D56" w:rsidRPr="000547C0" w:rsidRDefault="00A0264C" w:rsidP="00212D56">
      <w:pPr>
        <w:rPr>
          <w:rFonts w:cstheme="minorHAnsi"/>
        </w:rPr>
      </w:pPr>
      <w:r>
        <w:rPr>
          <w:rFonts w:cstheme="minorHAnsi"/>
        </w:rPr>
        <w:t>30</w:t>
      </w:r>
      <w:r w:rsidRPr="00A0264C">
        <w:rPr>
          <w:rFonts w:cstheme="minorHAnsi"/>
          <w:vertAlign w:val="superscript"/>
        </w:rPr>
        <w:t>th</w:t>
      </w:r>
      <w:r>
        <w:rPr>
          <w:rFonts w:cstheme="minorHAnsi"/>
        </w:rPr>
        <w:t xml:space="preserve"> Oct 2021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ad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CB57B" w14:textId="77777777" w:rsidR="00A839DD" w:rsidRDefault="00A839DD">
      <w:pPr>
        <w:spacing w:before="0" w:after="0"/>
      </w:pPr>
      <w:r>
        <w:separator/>
      </w:r>
    </w:p>
  </w:endnote>
  <w:endnote w:type="continuationSeparator" w:id="0">
    <w:p w14:paraId="73BE23FE" w14:textId="77777777" w:rsidR="00A839DD" w:rsidRDefault="00A839D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a8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a8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a8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8D0AA" w14:textId="77777777" w:rsidR="00A839DD" w:rsidRDefault="00A839DD">
      <w:pPr>
        <w:spacing w:before="0" w:after="0"/>
      </w:pPr>
      <w:r>
        <w:separator/>
      </w:r>
    </w:p>
  </w:footnote>
  <w:footnote w:type="continuationSeparator" w:id="0">
    <w:p w14:paraId="228AB38E" w14:textId="77777777" w:rsidR="00A839DD" w:rsidRDefault="00A839D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E0877"/>
    <w:rsid w:val="0020000C"/>
    <w:rsid w:val="00212D56"/>
    <w:rsid w:val="002B2D13"/>
    <w:rsid w:val="0034721D"/>
    <w:rsid w:val="003D5BF7"/>
    <w:rsid w:val="003D5D47"/>
    <w:rsid w:val="003F257D"/>
    <w:rsid w:val="00403790"/>
    <w:rsid w:val="004F7189"/>
    <w:rsid w:val="005325F5"/>
    <w:rsid w:val="005A7328"/>
    <w:rsid w:val="005D3F9F"/>
    <w:rsid w:val="006344A8"/>
    <w:rsid w:val="006C2459"/>
    <w:rsid w:val="006F5CF4"/>
    <w:rsid w:val="00734EEC"/>
    <w:rsid w:val="00787EFC"/>
    <w:rsid w:val="007F04FA"/>
    <w:rsid w:val="009565E3"/>
    <w:rsid w:val="00A0264C"/>
    <w:rsid w:val="00A31225"/>
    <w:rsid w:val="00A56B0F"/>
    <w:rsid w:val="00A839DD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  <w:rsid w:val="00F9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0547C0"/>
    <w:pPr>
      <w:ind w:left="720"/>
      <w:contextualSpacing/>
    </w:pPr>
  </w:style>
  <w:style w:type="paragraph" w:styleId="ad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a2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B6D234FE28B445DAA3C6EFECE087D8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C41A-A32E-4551-94D4-8123BDBE7220}"/>
      </w:docPartPr>
      <w:docPartBody>
        <w:p w:rsidR="00515850" w:rsidRDefault="002779AB">
          <w:pPr>
            <w:pStyle w:val="B6D234FE28B445DAA3C6EFECE087D8B9"/>
          </w:pPr>
          <w:r>
            <w:t>Presenter:</w:t>
          </w:r>
        </w:p>
      </w:docPartBody>
    </w:docPart>
    <w:docPart>
      <w:docPartPr>
        <w:name w:val="88E2139510F74C30AACECAF3F25D4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C00EA-3DD6-4219-AB59-94468E5E57CB}"/>
      </w:docPartPr>
      <w:docPartBody>
        <w:p w:rsidR="00515850" w:rsidRDefault="002779AB">
          <w:pPr>
            <w:pStyle w:val="88E2139510F74C30AACECAF3F25D4FF8"/>
          </w:pPr>
          <w:r>
            <w:t>Discussion:</w:t>
          </w:r>
        </w:p>
      </w:docPartBody>
    </w:docPart>
    <w:docPart>
      <w:docPartPr>
        <w:name w:val="141A0C9745484EBEA960F75D7B557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A749D-C90B-4FBD-80A0-082092D33C24}"/>
      </w:docPartPr>
      <w:docPartBody>
        <w:p w:rsidR="00515850" w:rsidRDefault="002779AB">
          <w:pPr>
            <w:pStyle w:val="141A0C9745484EBEA960F75D7B55760F"/>
          </w:pPr>
          <w:r>
            <w:t>Conclusions:</w:t>
          </w:r>
        </w:p>
      </w:docPartBody>
    </w:docPart>
    <w:docPart>
      <w:docPartPr>
        <w:name w:val="A82DC51831904288A11B8FC94B460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8BD3A4-143D-4ACD-BCA2-14B33720ED9F}"/>
      </w:docPartPr>
      <w:docPartBody>
        <w:p w:rsidR="00515850" w:rsidRDefault="002779AB">
          <w:pPr>
            <w:pStyle w:val="A82DC51831904288A11B8FC94B4602E5"/>
          </w:pPr>
          <w:r>
            <w:t>Action items</w:t>
          </w:r>
        </w:p>
      </w:docPartBody>
    </w:docPart>
    <w:docPart>
      <w:docPartPr>
        <w:name w:val="4AF9547855344CFAB2BD5E243F5CE1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CDF1A7-AF66-4067-9B34-8F46EA81CE0C}"/>
      </w:docPartPr>
      <w:docPartBody>
        <w:p w:rsidR="00515850" w:rsidRDefault="002779AB">
          <w:pPr>
            <w:pStyle w:val="4AF9547855344CFAB2BD5E243F5CE1ED"/>
          </w:pPr>
          <w:r>
            <w:t>Person responsible</w:t>
          </w:r>
        </w:p>
      </w:docPartBody>
    </w:docPart>
    <w:docPart>
      <w:docPartPr>
        <w:name w:val="2C63680D237D42529DC89F4948355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0B4FD-93D9-4F06-AFA4-7044EA1D0EB2}"/>
      </w:docPartPr>
      <w:docPartBody>
        <w:p w:rsidR="00515850" w:rsidRDefault="002779AB">
          <w:pPr>
            <w:pStyle w:val="2C63680D237D42529DC89F4948355EE4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776E65"/>
    <w:rsid w:val="00C926F6"/>
    <w:rsid w:val="00DE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2AA0BDD74594E5B8E3C0642593BF53A">
    <w:name w:val="32AA0BDD74594E5B8E3C0642593BF53A"/>
  </w:style>
  <w:style w:type="paragraph" w:customStyle="1" w:styleId="06DD4466C81A43C0A650633A1F70F607">
    <w:name w:val="06DD4466C81A43C0A650633A1F70F607"/>
  </w:style>
  <w:style w:type="paragraph" w:customStyle="1" w:styleId="FD672872AC9641E29A63702A31684B36">
    <w:name w:val="FD672872AC9641E29A63702A31684B36"/>
  </w:style>
  <w:style w:type="paragraph" w:customStyle="1" w:styleId="9FD1AE06EBB04F51898BD8EAD8777EDE">
    <w:name w:val="9FD1AE06EBB04F51898BD8EAD8777EDE"/>
  </w:style>
  <w:style w:type="paragraph" w:customStyle="1" w:styleId="A4D5D54162854427BD58917F1DB0A4DC">
    <w:name w:val="A4D5D54162854427BD58917F1DB0A4DC"/>
  </w:style>
  <w:style w:type="paragraph" w:customStyle="1" w:styleId="531D4EDA5A894EFCBF25FAA751767A70">
    <w:name w:val="531D4EDA5A894EFCBF25FAA751767A70"/>
  </w:style>
  <w:style w:type="paragraph" w:customStyle="1" w:styleId="2AC739C84351476788A98698ECA3C527">
    <w:name w:val="2AC739C84351476788A98698ECA3C527"/>
  </w:style>
  <w:style w:type="paragraph" w:customStyle="1" w:styleId="5CD3DD750F1A4716B343B35D60F64826">
    <w:name w:val="5CD3DD750F1A4716B343B35D60F64826"/>
  </w:style>
  <w:style w:type="paragraph" w:customStyle="1" w:styleId="4DFD1CE8E0D341EEBC755028F480CBD2">
    <w:name w:val="4DFD1CE8E0D341EEBC755028F480CBD2"/>
  </w:style>
  <w:style w:type="paragraph" w:customStyle="1" w:styleId="93DAE63784FD4FECB77146561E7BAED2">
    <w:name w:val="93DAE63784FD4FECB77146561E7BAED2"/>
  </w:style>
  <w:style w:type="paragraph" w:customStyle="1" w:styleId="6DEE384615294A479D4F2F927CDBAD2C">
    <w:name w:val="6DEE384615294A479D4F2F927CDBAD2C"/>
  </w:style>
  <w:style w:type="paragraph" w:customStyle="1" w:styleId="1411D62C0C334F1D8E30FCCB76E9F956">
    <w:name w:val="1411D62C0C334F1D8E30FCCB76E9F956"/>
  </w:style>
  <w:style w:type="paragraph" w:customStyle="1" w:styleId="F1DBFE99356942478715A65A223FCF69">
    <w:name w:val="F1DBFE99356942478715A65A223FCF69"/>
  </w:style>
  <w:style w:type="paragraph" w:customStyle="1" w:styleId="4E8AA598182647F7844D1F3C583D30E8">
    <w:name w:val="4E8AA598182647F7844D1F3C583D30E8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7993182590584F36B47553EF4FB8B150">
    <w:name w:val="7993182590584F36B47553EF4FB8B150"/>
  </w:style>
  <w:style w:type="paragraph" w:customStyle="1" w:styleId="AED49F8CF3E945BC935C7A64B9C3F472">
    <w:name w:val="AED49F8CF3E945BC935C7A64B9C3F472"/>
  </w:style>
  <w:style w:type="paragraph" w:customStyle="1" w:styleId="4248DFA4C9C34A9AA2EA187865066F99">
    <w:name w:val="4248DFA4C9C34A9AA2EA187865066F99"/>
  </w:style>
  <w:style w:type="paragraph" w:customStyle="1" w:styleId="D1A8EF78FBD7464C80772789DF9122A2">
    <w:name w:val="D1A8EF78FBD7464C80772789DF9122A2"/>
  </w:style>
  <w:style w:type="paragraph" w:customStyle="1" w:styleId="F037A2D573AA4FE6A2BE2205F505BFEA">
    <w:name w:val="F037A2D573AA4FE6A2BE2205F505BFEA"/>
  </w:style>
  <w:style w:type="paragraph" w:customStyle="1" w:styleId="03F030CB40FA424CBBA742F9B0CE11EC">
    <w:name w:val="03F030CB40FA424CBBA742F9B0CE11EC"/>
  </w:style>
  <w:style w:type="paragraph" w:customStyle="1" w:styleId="B97A24B5040548F9BF1B99E31C5E8674">
    <w:name w:val="B97A24B5040548F9BF1B99E31C5E8674"/>
  </w:style>
  <w:style w:type="paragraph" w:customStyle="1" w:styleId="8D7CFFE150034721BA0CEF51CF8451A5">
    <w:name w:val="8D7CFFE150034721BA0CEF51CF8451A5"/>
  </w:style>
  <w:style w:type="paragraph" w:customStyle="1" w:styleId="7D16E939102F44659A88884796731DB4">
    <w:name w:val="7D16E939102F44659A88884796731DB4"/>
  </w:style>
  <w:style w:type="paragraph" w:customStyle="1" w:styleId="7C5513B57B4847C581F647D18F293CA0">
    <w:name w:val="7C5513B57B4847C581F647D18F293CA0"/>
  </w:style>
  <w:style w:type="paragraph" w:customStyle="1" w:styleId="D001631C20F145DE9BA1F53C18718B80">
    <w:name w:val="D001631C20F145DE9BA1F53C18718B80"/>
  </w:style>
  <w:style w:type="paragraph" w:customStyle="1" w:styleId="1191D00890F547AF9B960B581C8BFC79">
    <w:name w:val="1191D00890F547AF9B960B581C8BFC79"/>
  </w:style>
  <w:style w:type="paragraph" w:customStyle="1" w:styleId="84A5E04285964561B2A8922DF388EC64">
    <w:name w:val="84A5E04285964561B2A8922DF388EC64"/>
  </w:style>
  <w:style w:type="paragraph" w:customStyle="1" w:styleId="4285F303F52E4A13ACD9DA3E9373A3E3">
    <w:name w:val="4285F303F52E4A13ACD9DA3E9373A3E3"/>
  </w:style>
  <w:style w:type="paragraph" w:customStyle="1" w:styleId="AD007E6BE1814B84B0B9FCC03933BAFB">
    <w:name w:val="AD007E6BE1814B84B0B9FCC03933BAFB"/>
  </w:style>
  <w:style w:type="paragraph" w:customStyle="1" w:styleId="AC549A975344436BB5835ECDD0CCDDE7">
    <w:name w:val="AC549A975344436BB5835ECDD0CCDDE7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21CDAC4F25354FA6947B67C46E4FA14D">
    <w:name w:val="21CDAC4F25354FA6947B67C46E4FA14D"/>
  </w:style>
  <w:style w:type="paragraph" w:customStyle="1" w:styleId="4437440F0B0F4E6A8E6D594A9989F345">
    <w:name w:val="4437440F0B0F4E6A8E6D594A9989F345"/>
  </w:style>
  <w:style w:type="paragraph" w:customStyle="1" w:styleId="99D083E3AC5743EFBCCEC863AEFA00E1">
    <w:name w:val="99D083E3AC5743EFBCCEC863AEFA00E1"/>
  </w:style>
  <w:style w:type="paragraph" w:customStyle="1" w:styleId="7FA608E43E9143A7BD7D9F76906FD850">
    <w:name w:val="7FA608E43E9143A7BD7D9F76906FD850"/>
  </w:style>
  <w:style w:type="paragraph" w:customStyle="1" w:styleId="43545A57ED664B3BA892BDAA35D7C9CA">
    <w:name w:val="43545A57ED664B3BA892BDAA35D7C9CA"/>
  </w:style>
  <w:style w:type="paragraph" w:customStyle="1" w:styleId="EA9B565DA36B47E780336153E8607086">
    <w:name w:val="EA9B565DA36B47E780336153E8607086"/>
  </w:style>
  <w:style w:type="paragraph" w:customStyle="1" w:styleId="1E0745ED4F6B41C2B78E418067DBCB73">
    <w:name w:val="1E0745ED4F6B41C2B78E418067DBCB73"/>
  </w:style>
  <w:style w:type="paragraph" w:customStyle="1" w:styleId="00D6A885C6A44E11AB521E893DD9BD4C">
    <w:name w:val="00D6A885C6A44E11AB521E893DD9BD4C"/>
  </w:style>
  <w:style w:type="paragraph" w:customStyle="1" w:styleId="AFF40DFDF4DB4AAFA323F91FFFFAE19B">
    <w:name w:val="AFF40DFDF4DB4AAFA323F91FFFFAE19B"/>
  </w:style>
  <w:style w:type="paragraph" w:customStyle="1" w:styleId="DE3E9C545E724810BC5CBC4A87DE83DB">
    <w:name w:val="DE3E9C545E724810BC5CBC4A87DE83DB"/>
  </w:style>
  <w:style w:type="paragraph" w:customStyle="1" w:styleId="B6D234FE28B445DAA3C6EFECE087D8B9">
    <w:name w:val="B6D234FE28B445DAA3C6EFECE087D8B9"/>
  </w:style>
  <w:style w:type="paragraph" w:customStyle="1" w:styleId="7CDDE32F6CF241C9B316BA044F61466D">
    <w:name w:val="7CDDE32F6CF241C9B316BA044F61466D"/>
  </w:style>
  <w:style w:type="paragraph" w:customStyle="1" w:styleId="88E2139510F74C30AACECAF3F25D4FF8">
    <w:name w:val="88E2139510F74C30AACECAF3F25D4FF8"/>
  </w:style>
  <w:style w:type="paragraph" w:customStyle="1" w:styleId="E9DB98758E54449DA35BD8279E9250E8">
    <w:name w:val="E9DB98758E54449DA35BD8279E9250E8"/>
  </w:style>
  <w:style w:type="paragraph" w:customStyle="1" w:styleId="141A0C9745484EBEA960F75D7B55760F">
    <w:name w:val="141A0C9745484EBEA960F75D7B55760F"/>
  </w:style>
  <w:style w:type="paragraph" w:customStyle="1" w:styleId="EF05E96CB5B84A43BA33D79472251667">
    <w:name w:val="EF05E96CB5B84A43BA33D79472251667"/>
  </w:style>
  <w:style w:type="paragraph" w:customStyle="1" w:styleId="A82DC51831904288A11B8FC94B4602E5">
    <w:name w:val="A82DC51831904288A11B8FC94B4602E5"/>
  </w:style>
  <w:style w:type="paragraph" w:customStyle="1" w:styleId="4AF9547855344CFAB2BD5E243F5CE1ED">
    <w:name w:val="4AF9547855344CFAB2BD5E243F5CE1ED"/>
  </w:style>
  <w:style w:type="paragraph" w:customStyle="1" w:styleId="2C63680D237D42529DC89F4948355EE4">
    <w:name w:val="2C63680D237D42529DC89F4948355EE4"/>
  </w:style>
  <w:style w:type="paragraph" w:customStyle="1" w:styleId="12C9C677E7E24448AE35B9F543B97C76">
    <w:name w:val="12C9C677E7E24448AE35B9F543B97C76"/>
  </w:style>
  <w:style w:type="paragraph" w:customStyle="1" w:styleId="FB0D418A9BEC4D66A7F0B8D0218A5063">
    <w:name w:val="FB0D418A9BEC4D66A7F0B8D0218A5063"/>
  </w:style>
  <w:style w:type="paragraph" w:customStyle="1" w:styleId="DD57A60C8B14401A9D9F91F475037F70">
    <w:name w:val="DD57A60C8B14401A9D9F91F475037F70"/>
  </w:style>
  <w:style w:type="paragraph" w:customStyle="1" w:styleId="73C6D07DDEFE4CCBADFE5485D6F9FCBD">
    <w:name w:val="73C6D07DDEFE4CCBADFE5485D6F9FCBD"/>
  </w:style>
  <w:style w:type="paragraph" w:customStyle="1" w:styleId="840FD30229BD4AA09AA562EDC5199D1A">
    <w:name w:val="840FD30229BD4AA09AA562EDC5199D1A"/>
  </w:style>
  <w:style w:type="paragraph" w:customStyle="1" w:styleId="027C45BBC995493FBA6509A012031471">
    <w:name w:val="027C45BBC995493FBA6509A012031471"/>
  </w:style>
  <w:style w:type="paragraph" w:customStyle="1" w:styleId="ABAE1ED33D57420D967390EE80E414E8">
    <w:name w:val="ABAE1ED33D57420D967390EE80E414E8"/>
  </w:style>
  <w:style w:type="paragraph" w:customStyle="1" w:styleId="22642E2A03CD41CEBEC88B3979F7DE30">
    <w:name w:val="22642E2A03CD41CEBEC88B3979F7DE30"/>
  </w:style>
  <w:style w:type="paragraph" w:customStyle="1" w:styleId="72402A0CE0B74396A00630C6220A2A99">
    <w:name w:val="72402A0CE0B74396A00630C6220A2A9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F37C3BDA72B44BD7A382E5B448BB3E78">
    <w:name w:val="F37C3BDA72B44BD7A382E5B448BB3E78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  <w:style w:type="paragraph" w:customStyle="1" w:styleId="E9F3DDC509AD4BFFA4CCDE1FCF3F4DCF">
    <w:name w:val="E9F3DDC509AD4BFFA4CCDE1FCF3F4DCF"/>
    <w:rsid w:val="002779AB"/>
  </w:style>
  <w:style w:type="paragraph" w:customStyle="1" w:styleId="13273D737DDC44A68FE72C950C154B8A">
    <w:name w:val="13273D737DDC44A68FE72C950C154B8A"/>
    <w:rsid w:val="00DE351A"/>
    <w:pPr>
      <w:widowControl w:val="0"/>
      <w:spacing w:after="0" w:line="240" w:lineRule="auto"/>
      <w:jc w:val="both"/>
    </w:pPr>
    <w:rPr>
      <w:kern w:val="2"/>
      <w:sz w:val="21"/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1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1848913787@qq.com</cp:lastModifiedBy>
  <cp:revision>2</cp:revision>
  <dcterms:created xsi:type="dcterms:W3CDTF">2021-09-28T09:29:00Z</dcterms:created>
  <dcterms:modified xsi:type="dcterms:W3CDTF">2021-09-28T09:29:00Z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