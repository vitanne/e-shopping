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1AE5049D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621A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59"/>
        <w:gridCol w:w="4365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4D9FCB5E" w:rsidR="00D62E01" w:rsidRPr="000547C0" w:rsidRDefault="00D56A83"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28</w:t>
            </w:r>
            <w:r w:rsidRPr="005325F5"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th</w:t>
            </w: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 xml:space="preserve"> </w:t>
            </w:r>
            <w:r w:rsidRPr="005325F5"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September 2021</w:t>
            </w:r>
          </w:p>
          <w:p w14:paraId="3C5464D8" w14:textId="40CE4F00" w:rsidR="00D62E01" w:rsidRPr="006621A7" w:rsidRDefault="006621A7">
            <w:pPr>
              <w:pStyle w:val="3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="黑体" w:eastAsia="黑体" w:hAnsi="黑体" w:cstheme="minorHAnsi" w:hint="eastAsia"/>
                <w:lang w:eastAsia="zh-CN"/>
              </w:rPr>
              <w:t>：</w:t>
            </w:r>
            <w:r>
              <w:rPr>
                <w:rFonts w:asciiTheme="minorHAnsi" w:eastAsia="黑体" w:hAnsiTheme="minorHAnsi" w:cstheme="minorHAnsi" w:hint="eastAsia"/>
                <w:lang w:eastAsia="zh-CN"/>
              </w:rPr>
              <w:t>0</w:t>
            </w:r>
            <w:r>
              <w:rPr>
                <w:rFonts w:asciiTheme="minorHAnsi" w:eastAsia="黑体" w:hAnsiTheme="minorHAnsi" w:cstheme="minorHAnsi"/>
                <w:lang w:eastAsia="zh-CN"/>
              </w:rPr>
              <w:t>0PM</w:t>
            </w:r>
          </w:p>
          <w:p w14:paraId="0CAD7FF3" w14:textId="1C02809E" w:rsidR="002B2D13" w:rsidRPr="000547C0" w:rsidRDefault="006621A7" w:rsidP="00D62E01"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656DB15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D56A83">
              <w:rPr>
                <w:rFonts w:cstheme="minorHAnsi"/>
              </w:rPr>
              <w:t>35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151EE67" w:rsidR="002B2D13" w:rsidRPr="000547C0" w:rsidRDefault="00D56A8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  <w:tc>
          <w:tcPr>
            <w:tcW w:w="1779" w:type="dxa"/>
          </w:tcPr>
          <w:p w14:paraId="2727D4AE" w14:textId="77777777" w:rsidR="002B2D13" w:rsidRPr="000547C0" w:rsidRDefault="00881CA7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A7CE299" w:rsidR="002B2D13" w:rsidRPr="000547C0" w:rsidRDefault="00D56A83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Zhehan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881CA7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AAAA6D2" w:rsidR="00212D56" w:rsidRPr="000547C0" w:rsidRDefault="00D56A8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 xml:space="preserve">eying Mo, </w:t>
            </w:r>
            <w:proofErr w:type="spellStart"/>
            <w:r>
              <w:rPr>
                <w:rFonts w:eastAsia="黑体" w:cstheme="minorHAnsi"/>
                <w:lang w:eastAsia="zh-CN"/>
              </w:rPr>
              <w:t>Zhehan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Wan, </w:t>
            </w:r>
            <w:proofErr w:type="spellStart"/>
            <w:r>
              <w:rPr>
                <w:rFonts w:eastAsia="黑体" w:cstheme="minorHAnsi"/>
                <w:lang w:eastAsia="zh-CN"/>
              </w:rPr>
              <w:t>Jingyi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Gu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B4DA4AB" w:rsidR="00212D56" w:rsidRPr="00D56A83" w:rsidRDefault="00D56A83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881CA7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0D42B684" w14:textId="3AB7BA94" w:rsidR="000547C0" w:rsidRDefault="000A52A8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Planning</w:t>
            </w:r>
            <w:r w:rsidR="00E00CB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proofErr w:type="gramStart"/>
            <w:r w:rsidR="00E00CBA">
              <w:rPr>
                <w:rFonts w:cstheme="minorHAnsi"/>
              </w:rPr>
              <w:t>e</w:t>
            </w:r>
            <w:r w:rsidR="00E00CBA" w:rsidRPr="00E00CBA">
              <w:rPr>
                <w:rFonts w:cstheme="minorHAnsi"/>
              </w:rPr>
              <w:t>stimating</w:t>
            </w:r>
            <w:proofErr w:type="gramEnd"/>
            <w:r w:rsidR="00E00C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 scheduling</w:t>
            </w:r>
          </w:p>
          <w:p w14:paraId="4835988B" w14:textId="1436F060" w:rsidR="00F74E0E" w:rsidRPr="00F74E0E" w:rsidRDefault="00313BD0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proofErr w:type="spellStart"/>
            <w:r>
              <w:rPr>
                <w:rFonts w:eastAsia="黑体" w:cstheme="minorHAnsi"/>
                <w:lang w:eastAsia="zh-CN"/>
              </w:rPr>
              <w:t>Github</w:t>
            </w:r>
            <w:proofErr w:type="spellEnd"/>
          </w:p>
          <w:p w14:paraId="2EDE499F" w14:textId="482D8C66" w:rsidR="000A52A8" w:rsidRPr="000547C0" w:rsidRDefault="00F506F5" w:rsidP="00F74E0E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F506F5">
              <w:rPr>
                <w:rFonts w:cstheme="minorHAnsi"/>
              </w:rPr>
              <w:t>Build software documentation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57D85C0" w:rsidR="002B2D13" w:rsidRPr="00F74E0E" w:rsidRDefault="00F74E0E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P</w:t>
            </w:r>
            <w:r>
              <w:rPr>
                <w:rFonts w:eastAsia="黑体" w:cstheme="minorHAnsi"/>
                <w:lang w:eastAsia="zh-CN"/>
              </w:rPr>
              <w:t>lanning</w:t>
            </w:r>
            <w:r w:rsidR="00E00CBA">
              <w:rPr>
                <w:rFonts w:eastAsia="黑体" w:cstheme="minorHAnsi"/>
                <w:lang w:eastAsia="zh-CN"/>
              </w:rPr>
              <w:t>,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proofErr w:type="gramStart"/>
            <w:r w:rsidR="00E00CBA">
              <w:rPr>
                <w:rFonts w:eastAsia="黑体" w:cstheme="minorHAnsi"/>
                <w:lang w:eastAsia="zh-CN"/>
              </w:rPr>
              <w:t>e</w:t>
            </w:r>
            <w:r w:rsidR="00E00CBA" w:rsidRPr="00E00CBA">
              <w:rPr>
                <w:rFonts w:eastAsia="黑体" w:cstheme="minorHAnsi"/>
                <w:lang w:eastAsia="zh-CN"/>
              </w:rPr>
              <w:t>stimating</w:t>
            </w:r>
            <w:proofErr w:type="gramEnd"/>
            <w:r w:rsidR="00E00CBA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and sche</w:t>
            </w:r>
            <w:r w:rsidR="00E00CBA">
              <w:rPr>
                <w:rFonts w:eastAsia="黑体" w:cstheme="minorHAnsi"/>
                <w:lang w:eastAsia="zh-CN"/>
              </w:rPr>
              <w:t>duling</w:t>
            </w:r>
          </w:p>
        </w:tc>
        <w:tc>
          <w:tcPr>
            <w:tcW w:w="1324" w:type="dxa"/>
          </w:tcPr>
          <w:p w14:paraId="0938B73C" w14:textId="77777777" w:rsidR="002B2D13" w:rsidRPr="000547C0" w:rsidRDefault="00881CA7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6F6EB92" w:rsidR="002B2D13" w:rsidRPr="000547C0" w:rsidRDefault="00E00CB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Jingyi</w:t>
            </w:r>
            <w:proofErr w:type="spellEnd"/>
            <w:r>
              <w:rPr>
                <w:rFonts w:cstheme="minorHAnsi"/>
              </w:rPr>
              <w:t xml:space="preserve"> Gu</w:t>
            </w:r>
          </w:p>
        </w:tc>
      </w:tr>
    </w:tbl>
    <w:p w14:paraId="674793E3" w14:textId="77777777" w:rsidR="002B2D13" w:rsidRPr="000547C0" w:rsidRDefault="00881CA7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9C6AF5F" w:rsidR="002B2D13" w:rsidRPr="000547C0" w:rsidRDefault="00E00CBA">
      <w:pPr>
        <w:rPr>
          <w:rFonts w:cstheme="minorHAnsi"/>
        </w:rPr>
      </w:pPr>
      <w:r w:rsidRPr="00E00CBA">
        <w:rPr>
          <w:rFonts w:cstheme="minorHAnsi"/>
        </w:rPr>
        <w:t>Four main phases: planning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estimating</w:t>
      </w:r>
      <w:proofErr w:type="gramEnd"/>
      <w:r>
        <w:rPr>
          <w:rFonts w:cstheme="minorHAnsi"/>
        </w:rPr>
        <w:t xml:space="preserve"> and scheduling.</w:t>
      </w:r>
    </w:p>
    <w:p w14:paraId="109ADBA9" w14:textId="77777777" w:rsidR="002B2D13" w:rsidRPr="000547C0" w:rsidRDefault="00881CA7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D143521" w:rsidR="002B2D13" w:rsidRPr="000547C0" w:rsidRDefault="00E00CBA">
      <w:pPr>
        <w:rPr>
          <w:rFonts w:cstheme="minorHAnsi"/>
        </w:rPr>
      </w:pPr>
      <w:r>
        <w:rPr>
          <w:rFonts w:cstheme="minorHAnsi"/>
        </w:rPr>
        <w:t>There are 3 main people involved in the project.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881CA7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881CA7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881CA7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49D9CE27" w:rsidR="002B2D13" w:rsidRPr="000547C0" w:rsidRDefault="00B67A4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Make plan</w:t>
            </w:r>
          </w:p>
        </w:tc>
        <w:tc>
          <w:tcPr>
            <w:tcW w:w="3060" w:type="dxa"/>
          </w:tcPr>
          <w:p w14:paraId="06BF676B" w14:textId="36DFB0A1" w:rsidR="002B2D13" w:rsidRPr="007E1FFF" w:rsidRDefault="007E1FFF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</w:t>
            </w:r>
          </w:p>
        </w:tc>
        <w:tc>
          <w:tcPr>
            <w:tcW w:w="1854" w:type="dxa"/>
          </w:tcPr>
          <w:p w14:paraId="77EF2373" w14:textId="4B68E0D9" w:rsidR="002B2D13" w:rsidRPr="000D57A4" w:rsidRDefault="000D57A4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</w:t>
            </w:r>
            <w:r>
              <w:rPr>
                <w:rFonts w:eastAsia="黑体" w:cstheme="minorHAnsi"/>
                <w:lang w:eastAsia="zh-CN"/>
              </w:rPr>
              <w:t>2nd October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66207CC4" w:rsidR="002B2D13" w:rsidRPr="000547C0" w:rsidRDefault="00B67A4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o estimations</w:t>
            </w:r>
          </w:p>
        </w:tc>
        <w:tc>
          <w:tcPr>
            <w:tcW w:w="3060" w:type="dxa"/>
          </w:tcPr>
          <w:p w14:paraId="7376FD88" w14:textId="1FD2BE3A" w:rsidR="002B2D13" w:rsidRPr="007E1FFF" w:rsidRDefault="007E1FFF" w:rsidP="00D60069">
            <w:pPr>
              <w:spacing w:after="80"/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Wang</w:t>
            </w:r>
          </w:p>
        </w:tc>
        <w:tc>
          <w:tcPr>
            <w:tcW w:w="1854" w:type="dxa"/>
          </w:tcPr>
          <w:p w14:paraId="36E951F4" w14:textId="633365D8" w:rsidR="002B2D13" w:rsidRPr="007E1FFF" w:rsidRDefault="000D57A4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 xml:space="preserve">12nd </w:t>
            </w:r>
            <w:r w:rsidR="007E1FFF">
              <w:rPr>
                <w:rFonts w:eastAsia="黑体" w:cstheme="minorHAnsi"/>
                <w:lang w:eastAsia="zh-CN"/>
              </w:rPr>
              <w:t>October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02D6E315" w:rsidR="002B2D13" w:rsidRPr="000547C0" w:rsidRDefault="00B67A4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Finish scheduling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979C959" w:rsidR="002B2D13" w:rsidRPr="007E1FFF" w:rsidRDefault="007E1FFF" w:rsidP="00D60069">
            <w:pPr>
              <w:spacing w:after="80"/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J</w:t>
            </w:r>
            <w:r>
              <w:rPr>
                <w:rFonts w:eastAsia="黑体" w:cstheme="minorHAnsi"/>
                <w:lang w:eastAsia="zh-CN"/>
              </w:rPr>
              <w:t>ingyi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11544EC" w:rsidR="002B2D13" w:rsidRPr="007E1FFF" w:rsidRDefault="000D57A4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 xml:space="preserve">12nd </w:t>
            </w:r>
            <w:r w:rsidR="007E1FFF">
              <w:rPr>
                <w:rFonts w:eastAsia="黑体" w:cstheme="minorHAnsi"/>
                <w:lang w:eastAsia="zh-CN"/>
              </w:rPr>
              <w:t>October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3C795BDB" w:rsidR="00D62E01" w:rsidRPr="000547C0" w:rsidRDefault="00313BD0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Github</w:t>
            </w:r>
            <w:proofErr w:type="spellEnd"/>
          </w:p>
        </w:tc>
        <w:tc>
          <w:tcPr>
            <w:tcW w:w="1324" w:type="dxa"/>
          </w:tcPr>
          <w:p w14:paraId="4091F5A5" w14:textId="77777777" w:rsidR="00D62E01" w:rsidRPr="000547C0" w:rsidRDefault="00881CA7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0F207BC1" w:rsidR="00D62E01" w:rsidRPr="00C16EE9" w:rsidRDefault="00C16EE9" w:rsidP="006344A8">
            <w:pPr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Wang</w:t>
            </w:r>
          </w:p>
        </w:tc>
      </w:tr>
    </w:tbl>
    <w:p w14:paraId="678F69FE" w14:textId="77777777" w:rsidR="00D62E01" w:rsidRPr="000547C0" w:rsidRDefault="00881CA7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1804FCAD" w14:textId="6675E2E8" w:rsidR="00D62E01" w:rsidRPr="000547C0" w:rsidRDefault="00313BD0" w:rsidP="00D62E01">
      <w:pPr>
        <w:pStyle w:val="4"/>
        <w:rPr>
          <w:rFonts w:cstheme="minorHAnsi"/>
        </w:rPr>
      </w:pPr>
      <w:r>
        <w:rPr>
          <w:rFonts w:cstheme="minorHAnsi"/>
          <w:b w:val="0"/>
        </w:rPr>
        <w:t>U</w:t>
      </w:r>
      <w:r w:rsidRPr="00313BD0">
        <w:rPr>
          <w:rFonts w:cstheme="minorHAnsi"/>
          <w:b w:val="0"/>
        </w:rPr>
        <w:t xml:space="preserve">sing GitHub in software projects </w:t>
      </w: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AA908E8" w:rsidR="00D62E01" w:rsidRPr="000547C0" w:rsidRDefault="004C45D0" w:rsidP="00D62E01">
      <w:pPr>
        <w:rPr>
          <w:rFonts w:cstheme="minorHAnsi"/>
        </w:rPr>
      </w:pPr>
      <w:r w:rsidRPr="004C45D0">
        <w:rPr>
          <w:rFonts w:cstheme="minorHAnsi"/>
        </w:rPr>
        <w:t>Draw 3 persons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881CA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881CA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881CA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AF37740" w:rsidR="00D60069" w:rsidRPr="000547C0" w:rsidRDefault="00F506F5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Practice using the git</w:t>
            </w:r>
          </w:p>
        </w:tc>
        <w:tc>
          <w:tcPr>
            <w:tcW w:w="3060" w:type="dxa"/>
          </w:tcPr>
          <w:p w14:paraId="5D1FAAC7" w14:textId="33B5F6A0" w:rsidR="00D60069" w:rsidRPr="00313BD0" w:rsidRDefault="00313BD0" w:rsidP="00284200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</w:t>
            </w:r>
          </w:p>
        </w:tc>
        <w:tc>
          <w:tcPr>
            <w:tcW w:w="1854" w:type="dxa"/>
          </w:tcPr>
          <w:p w14:paraId="22E77F38" w14:textId="345B84AA" w:rsidR="00D60069" w:rsidRPr="000D57A4" w:rsidRDefault="000D57A4" w:rsidP="00284200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2</w:t>
            </w:r>
            <w:r w:rsidRPr="000D57A4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98D0200" w:rsidR="00D60069" w:rsidRPr="000547C0" w:rsidRDefault="00F506F5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R</w:t>
            </w:r>
            <w:r>
              <w:rPr>
                <w:rFonts w:eastAsia="黑体" w:cstheme="minorHAnsi"/>
                <w:lang w:eastAsia="zh-CN"/>
              </w:rPr>
              <w:t>aise and solve problems</w:t>
            </w:r>
          </w:p>
        </w:tc>
        <w:tc>
          <w:tcPr>
            <w:tcW w:w="3060" w:type="dxa"/>
          </w:tcPr>
          <w:p w14:paraId="20BA607F" w14:textId="1E1260EE" w:rsidR="00D60069" w:rsidRPr="000D57A4" w:rsidRDefault="000D57A4" w:rsidP="00284200">
            <w:pPr>
              <w:spacing w:after="80"/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Wang</w:t>
            </w:r>
          </w:p>
        </w:tc>
        <w:tc>
          <w:tcPr>
            <w:tcW w:w="1854" w:type="dxa"/>
          </w:tcPr>
          <w:p w14:paraId="2914B697" w14:textId="57356DFE" w:rsidR="00D60069" w:rsidRPr="000547C0" w:rsidRDefault="000D57A4" w:rsidP="00284200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2</w:t>
            </w:r>
            <w:r w:rsidRPr="000D57A4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647840BE" w:rsidR="00D60069" w:rsidRPr="000547C0" w:rsidRDefault="00F506F5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ummary and evaluation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033A5341" w:rsidR="00D60069" w:rsidRPr="000D57A4" w:rsidRDefault="000D57A4" w:rsidP="00284200">
            <w:pPr>
              <w:spacing w:after="80"/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J</w:t>
            </w:r>
            <w:r>
              <w:rPr>
                <w:rFonts w:eastAsia="黑体" w:cstheme="minorHAnsi"/>
                <w:lang w:eastAsia="zh-CN"/>
              </w:rPr>
              <w:t>ingyi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60BB52A2" w:rsidR="00D60069" w:rsidRPr="000547C0" w:rsidRDefault="000D57A4" w:rsidP="00284200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2</w:t>
            </w:r>
            <w:r w:rsidRPr="000D57A4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AA16604" w:rsidR="00D62E01" w:rsidRPr="000547C0" w:rsidRDefault="00F506F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F506F5">
              <w:rPr>
                <w:rFonts w:cstheme="minorHAnsi"/>
              </w:rPr>
              <w:t>uild software documentation</w:t>
            </w:r>
          </w:p>
        </w:tc>
        <w:tc>
          <w:tcPr>
            <w:tcW w:w="1324" w:type="dxa"/>
          </w:tcPr>
          <w:p w14:paraId="09D75167" w14:textId="77777777" w:rsidR="00D62E01" w:rsidRPr="000547C0" w:rsidRDefault="00881CA7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0C42B604" w:rsidR="00D62E01" w:rsidRPr="000547C0" w:rsidRDefault="00F506F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</w:tr>
    </w:tbl>
    <w:p w14:paraId="11A9415B" w14:textId="77777777" w:rsidR="00D62E01" w:rsidRPr="000547C0" w:rsidRDefault="00881CA7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7CAB63A3" w:rsidR="00D62E01" w:rsidRPr="000547C0" w:rsidRDefault="00B47617" w:rsidP="00D62E01">
      <w:pPr>
        <w:rPr>
          <w:rFonts w:cstheme="minorHAnsi"/>
        </w:rPr>
      </w:pPr>
      <w:r>
        <w:rPr>
          <w:rFonts w:cstheme="minorHAnsi"/>
        </w:rPr>
        <w:t>A</w:t>
      </w:r>
      <w:r w:rsidRPr="00B47617">
        <w:rPr>
          <w:rFonts w:cstheme="minorHAnsi"/>
        </w:rPr>
        <w:t>s a team to build reliable software documentation.</w:t>
      </w:r>
    </w:p>
    <w:p w14:paraId="31CCF89C" w14:textId="77777777" w:rsidR="00D62E01" w:rsidRPr="000547C0" w:rsidRDefault="00881CA7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3E19C7F" w:rsidR="00D62E01" w:rsidRPr="000547C0" w:rsidRDefault="00B47617" w:rsidP="00D62E01">
      <w:pPr>
        <w:rPr>
          <w:rFonts w:cstheme="minorHAnsi"/>
        </w:rPr>
      </w:pPr>
      <w:r w:rsidRPr="00B47617">
        <w:rPr>
          <w:rFonts w:cstheme="minorHAnsi"/>
        </w:rPr>
        <w:t xml:space="preserve">Describe the pre-writing exercise and develop a content strategy.  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881CA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881CA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881CA7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5AB463A8" w:rsidR="00D60069" w:rsidRPr="000547C0" w:rsidRDefault="00B47617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B47617">
              <w:rPr>
                <w:rFonts w:cstheme="minorHAnsi"/>
              </w:rPr>
              <w:t>uild a content strategy</w:t>
            </w:r>
          </w:p>
        </w:tc>
        <w:tc>
          <w:tcPr>
            <w:tcW w:w="3060" w:type="dxa"/>
          </w:tcPr>
          <w:p w14:paraId="5840FF51" w14:textId="6B0668A3" w:rsidR="00D60069" w:rsidRPr="000547C0" w:rsidRDefault="00F506F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  <w:tc>
          <w:tcPr>
            <w:tcW w:w="1854" w:type="dxa"/>
          </w:tcPr>
          <w:p w14:paraId="508F98FF" w14:textId="2E1106F4" w:rsidR="00D60069" w:rsidRPr="000547C0" w:rsidRDefault="00B4761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Pr="00B4761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October 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22DE2B9A" w:rsidR="00D60069" w:rsidRPr="000547C0" w:rsidRDefault="00B47617" w:rsidP="00284200">
            <w:pPr>
              <w:pStyle w:val="a"/>
              <w:spacing w:after="80"/>
              <w:rPr>
                <w:rFonts w:cstheme="minorHAnsi"/>
              </w:rPr>
            </w:pPr>
            <w:r w:rsidRPr="00B47617">
              <w:rPr>
                <w:rFonts w:cstheme="minorHAnsi"/>
              </w:rPr>
              <w:t>Describe the main elements</w:t>
            </w:r>
          </w:p>
        </w:tc>
        <w:tc>
          <w:tcPr>
            <w:tcW w:w="3060" w:type="dxa"/>
          </w:tcPr>
          <w:p w14:paraId="26521943" w14:textId="67EAA44C" w:rsidR="00D60069" w:rsidRPr="000547C0" w:rsidRDefault="00F506F5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Zhehan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854" w:type="dxa"/>
          </w:tcPr>
          <w:p w14:paraId="369FE76C" w14:textId="1343B7BC" w:rsidR="00D60069" w:rsidRPr="000547C0" w:rsidRDefault="00B47617" w:rsidP="00284200">
            <w:pPr>
              <w:spacing w:after="80"/>
              <w:rPr>
                <w:rFonts w:cstheme="minorHAnsi"/>
              </w:rPr>
            </w:pPr>
            <w:r w:rsidRPr="00B47617">
              <w:rPr>
                <w:rFonts w:cstheme="minorHAnsi"/>
              </w:rPr>
              <w:t>25th October 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549C568F" w:rsidR="00D60069" w:rsidRPr="000547C0" w:rsidRDefault="00B47617" w:rsidP="00284200">
            <w:pPr>
              <w:pStyle w:val="a"/>
              <w:spacing w:after="80"/>
              <w:rPr>
                <w:rFonts w:cstheme="minorHAnsi"/>
              </w:rPr>
            </w:pPr>
            <w:r w:rsidRPr="00B47617">
              <w:rPr>
                <w:rFonts w:cstheme="minorHAnsi"/>
              </w:rPr>
              <w:t>Identify two real-life examples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3FF93155" w:rsidR="00D60069" w:rsidRPr="000547C0" w:rsidRDefault="00F506F5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Jingyi</w:t>
            </w:r>
            <w:proofErr w:type="spellEnd"/>
            <w:r>
              <w:rPr>
                <w:rFonts w:cstheme="minorHAnsi"/>
              </w:rPr>
              <w:t xml:space="preserve">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55ACB698" w:rsidR="00D60069" w:rsidRPr="000547C0" w:rsidRDefault="00B47617" w:rsidP="00284200">
            <w:pPr>
              <w:spacing w:after="80"/>
              <w:rPr>
                <w:rFonts w:cstheme="minorHAnsi"/>
              </w:rPr>
            </w:pPr>
            <w:r w:rsidRPr="00B47617">
              <w:rPr>
                <w:rFonts w:cstheme="minorHAnsi"/>
              </w:rPr>
              <w:t>25th October 2021</w:t>
            </w:r>
          </w:p>
        </w:tc>
      </w:tr>
    </w:tbl>
    <w:p w14:paraId="2697D922" w14:textId="77777777" w:rsidR="002B2D13" w:rsidRPr="000547C0" w:rsidRDefault="00881CA7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881CA7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0D7FF7E" w:rsidR="002B2D13" w:rsidRPr="000547C0" w:rsidRDefault="00B47617">
      <w:pPr>
        <w:rPr>
          <w:rFonts w:cstheme="minorHAnsi"/>
        </w:rPr>
      </w:pPr>
      <w:proofErr w:type="spellStart"/>
      <w:r w:rsidRPr="00B47617">
        <w:rPr>
          <w:rFonts w:cstheme="minorHAnsi"/>
        </w:rPr>
        <w:t>StackEdit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github</w:t>
      </w:r>
      <w:proofErr w:type="spellEnd"/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23D9F42" w:rsidR="00212D56" w:rsidRPr="000547C0" w:rsidRDefault="00B47617" w:rsidP="00212D56">
      <w:pPr>
        <w:rPr>
          <w:rFonts w:cstheme="minorHAnsi"/>
        </w:rPr>
      </w:pPr>
      <w:r w:rsidRPr="00B47617">
        <w:rPr>
          <w:rFonts w:cstheme="minorHAnsi"/>
        </w:rPr>
        <w:t>30th Oct 2021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6A50" w14:textId="77777777" w:rsidR="00881CA7" w:rsidRDefault="00881CA7">
      <w:pPr>
        <w:spacing w:before="0" w:after="0"/>
      </w:pPr>
      <w:r>
        <w:separator/>
      </w:r>
    </w:p>
  </w:endnote>
  <w:endnote w:type="continuationSeparator" w:id="0">
    <w:p w14:paraId="213C9643" w14:textId="77777777" w:rsidR="00881CA7" w:rsidRDefault="00881C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8722" w14:textId="77777777" w:rsidR="00881CA7" w:rsidRDefault="00881CA7">
      <w:pPr>
        <w:spacing w:before="0" w:after="0"/>
      </w:pPr>
      <w:r>
        <w:separator/>
      </w:r>
    </w:p>
  </w:footnote>
  <w:footnote w:type="continuationSeparator" w:id="0">
    <w:p w14:paraId="523E9C6A" w14:textId="77777777" w:rsidR="00881CA7" w:rsidRDefault="00881CA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6375"/>
    <w:rsid w:val="000547C0"/>
    <w:rsid w:val="00086771"/>
    <w:rsid w:val="000A52A8"/>
    <w:rsid w:val="000D57A4"/>
    <w:rsid w:val="00183E66"/>
    <w:rsid w:val="001C4533"/>
    <w:rsid w:val="001E0877"/>
    <w:rsid w:val="0020000C"/>
    <w:rsid w:val="00212D56"/>
    <w:rsid w:val="002B2D13"/>
    <w:rsid w:val="00313BD0"/>
    <w:rsid w:val="0034721D"/>
    <w:rsid w:val="003D5BF7"/>
    <w:rsid w:val="003D5D47"/>
    <w:rsid w:val="003F257D"/>
    <w:rsid w:val="004C45D0"/>
    <w:rsid w:val="004F7189"/>
    <w:rsid w:val="005A7328"/>
    <w:rsid w:val="006344A8"/>
    <w:rsid w:val="006621A7"/>
    <w:rsid w:val="006C2459"/>
    <w:rsid w:val="006F5CF4"/>
    <w:rsid w:val="00734EEC"/>
    <w:rsid w:val="00745000"/>
    <w:rsid w:val="007E1FFF"/>
    <w:rsid w:val="007F04FA"/>
    <w:rsid w:val="00881CA7"/>
    <w:rsid w:val="008C5654"/>
    <w:rsid w:val="00B47617"/>
    <w:rsid w:val="00B67A40"/>
    <w:rsid w:val="00B777C6"/>
    <w:rsid w:val="00C16EE9"/>
    <w:rsid w:val="00C1744B"/>
    <w:rsid w:val="00CE4D89"/>
    <w:rsid w:val="00D56A83"/>
    <w:rsid w:val="00D60069"/>
    <w:rsid w:val="00D60753"/>
    <w:rsid w:val="00D62E01"/>
    <w:rsid w:val="00D661EE"/>
    <w:rsid w:val="00E00CBA"/>
    <w:rsid w:val="00E048B4"/>
    <w:rsid w:val="00E25782"/>
    <w:rsid w:val="00ED3BB1"/>
    <w:rsid w:val="00F03EE3"/>
    <w:rsid w:val="00F434DD"/>
    <w:rsid w:val="00F506F5"/>
    <w:rsid w:val="00F7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7A0D"/>
    <w:rsid w:val="002779AB"/>
    <w:rsid w:val="002F4EBF"/>
    <w:rsid w:val="00341793"/>
    <w:rsid w:val="003575C7"/>
    <w:rsid w:val="00515850"/>
    <w:rsid w:val="005C1336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1848913787@qq.com</cp:lastModifiedBy>
  <cp:revision>2</cp:revision>
  <dcterms:created xsi:type="dcterms:W3CDTF">2021-10-23T07:46:00Z</dcterms:created>
  <dcterms:modified xsi:type="dcterms:W3CDTF">2021-10-23T07:46:00Z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